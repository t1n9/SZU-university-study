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949F" w14:textId="77777777" w:rsidR="005F564A" w:rsidRDefault="00B712A0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250696" wp14:editId="477A712C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3CD66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250696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1603CD66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4D3C5A48" w14:textId="77777777" w:rsidTr="005F564A">
        <w:tc>
          <w:tcPr>
            <w:tcW w:w="900" w:type="dxa"/>
          </w:tcPr>
          <w:p w14:paraId="50D16E27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0D7BB892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E6469D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175BF294" w14:textId="77777777" w:rsidTr="005F564A">
        <w:trPr>
          <w:trHeight w:val="773"/>
        </w:trPr>
        <w:tc>
          <w:tcPr>
            <w:tcW w:w="900" w:type="dxa"/>
          </w:tcPr>
          <w:p w14:paraId="1F605074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4CFB32E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5BDBB92E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3D75DB94" w14:textId="77777777" w:rsidR="005F564A" w:rsidRDefault="005F564A">
      <w:pPr>
        <w:rPr>
          <w:rFonts w:ascii="宋体"/>
          <w:b/>
          <w:sz w:val="44"/>
        </w:rPr>
      </w:pPr>
    </w:p>
    <w:p w14:paraId="6D757F00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F9612B8" w14:textId="77777777" w:rsidR="005F564A" w:rsidRDefault="005F564A">
      <w:pPr>
        <w:rPr>
          <w:b/>
          <w:sz w:val="28"/>
        </w:rPr>
      </w:pPr>
    </w:p>
    <w:p w14:paraId="4B58F017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DFF74A1" w14:textId="6F8FB65C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 w:rsidR="000C50D8" w:rsidRPr="000C50D8">
        <w:rPr>
          <w:rFonts w:hint="eastAsia"/>
          <w:b/>
          <w:sz w:val="28"/>
          <w:u w:val="single"/>
        </w:rPr>
        <w:t>RLC</w:t>
      </w:r>
      <w:r w:rsidR="000C50D8" w:rsidRPr="000C50D8">
        <w:rPr>
          <w:rFonts w:hint="eastAsia"/>
          <w:b/>
          <w:sz w:val="28"/>
          <w:u w:val="single"/>
        </w:rPr>
        <w:t>电路谐振特性的研究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C2A08E6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 w:rsidR="00295DD4">
        <w:rPr>
          <w:b/>
          <w:sz w:val="28"/>
          <w:u w:val="single"/>
        </w:rPr>
        <w:t xml:space="preserve"> </w:t>
      </w:r>
      <w:r w:rsidR="00971EAB">
        <w:rPr>
          <w:b/>
          <w:sz w:val="28"/>
          <w:u w:val="single"/>
        </w:rPr>
        <w:t xml:space="preserve"> </w:t>
      </w:r>
      <w:r w:rsidR="00971EAB">
        <w:rPr>
          <w:rFonts w:hint="eastAsia"/>
          <w:b/>
          <w:sz w:val="28"/>
          <w:u w:val="single"/>
        </w:rPr>
        <w:t>计算机与软件学院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33A4332D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0230F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0230FC">
        <w:rPr>
          <w:rFonts w:hint="eastAsia"/>
          <w:b/>
          <w:sz w:val="28"/>
          <w:u w:val="single"/>
        </w:rPr>
        <w:t>高阳</w:t>
      </w:r>
      <w:r w:rsidR="000230FC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3D4C1419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proofErr w:type="gramStart"/>
      <w:r w:rsidR="00295DD4">
        <w:rPr>
          <w:rFonts w:hint="eastAsia"/>
          <w:b/>
          <w:sz w:val="28"/>
          <w:u w:val="single"/>
        </w:rPr>
        <w:t>吴艇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 </w:t>
      </w:r>
      <w:r w:rsidR="00F0356F">
        <w:rPr>
          <w:b/>
          <w:color w:val="0000FF"/>
          <w:sz w:val="28"/>
          <w:u w:val="single"/>
        </w:rPr>
        <w:t>19</w:t>
      </w:r>
      <w:r w:rsidR="00295DD4">
        <w:rPr>
          <w:b/>
          <w:color w:val="0000FF"/>
          <w:sz w:val="28"/>
          <w:u w:val="single"/>
        </w:rPr>
        <w:t xml:space="preserve">  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>
        <w:rPr>
          <w:rFonts w:hint="eastAsia"/>
          <w:b/>
          <w:color w:val="0000FF"/>
          <w:sz w:val="28"/>
        </w:rPr>
        <w:t xml:space="preserve"> </w:t>
      </w:r>
    </w:p>
    <w:p w14:paraId="2AABD940" w14:textId="1C007311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295DD4">
        <w:rPr>
          <w:rFonts w:hint="eastAsia"/>
          <w:b/>
          <w:sz w:val="28"/>
          <w:u w:val="single"/>
        </w:rPr>
        <w:t>2020281061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 xml:space="preserve">210 </w:t>
      </w:r>
      <w:r>
        <w:rPr>
          <w:rFonts w:hint="eastAsia"/>
          <w:b/>
          <w:sz w:val="28"/>
          <w:u w:val="single"/>
        </w:rPr>
        <w:t xml:space="preserve">      </w:t>
      </w:r>
    </w:p>
    <w:p w14:paraId="1DBA41BF" w14:textId="46D59803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DE7BC6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 xml:space="preserve"> 27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D78F988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75099245" w14:textId="77777777" w:rsidR="005F564A" w:rsidRDefault="005F564A">
      <w:pPr>
        <w:rPr>
          <w:b/>
          <w:sz w:val="28"/>
          <w:szCs w:val="28"/>
          <w:u w:val="single"/>
        </w:rPr>
      </w:pPr>
    </w:p>
    <w:p w14:paraId="0B3D664B" w14:textId="77777777" w:rsidR="005F564A" w:rsidRDefault="005F564A">
      <w:pPr>
        <w:rPr>
          <w:b/>
          <w:sz w:val="28"/>
          <w:szCs w:val="28"/>
          <w:u w:val="single"/>
        </w:rPr>
      </w:pPr>
    </w:p>
    <w:p w14:paraId="4D89FD39" w14:textId="28CFF862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05647929" w14:textId="77777777" w:rsidTr="004F3040">
        <w:trPr>
          <w:trHeight w:val="919"/>
        </w:trPr>
        <w:tc>
          <w:tcPr>
            <w:tcW w:w="9720" w:type="dxa"/>
          </w:tcPr>
          <w:p w14:paraId="41C45377" w14:textId="77777777" w:rsidR="005F564A" w:rsidRPr="00F3503A" w:rsidRDefault="005F564A">
            <w:pPr>
              <w:rPr>
                <w:rFonts w:eastAsia="黑体"/>
                <w:sz w:val="24"/>
              </w:rPr>
            </w:pPr>
            <w:r w:rsidRPr="00F3503A">
              <w:rPr>
                <w:rFonts w:eastAsia="黑体" w:hint="eastAsia"/>
                <w:sz w:val="24"/>
              </w:rPr>
              <w:t>一、实验目的</w:t>
            </w:r>
          </w:p>
          <w:p w14:paraId="5280E0A1" w14:textId="016F1E4F" w:rsidR="0059322A" w:rsidRPr="0059322A" w:rsidRDefault="0059322A" w:rsidP="005B54C2">
            <w:pPr>
              <w:spacing w:line="300" w:lineRule="auto"/>
              <w:ind w:firstLineChars="200" w:firstLine="420"/>
              <w:rPr>
                <w:szCs w:val="21"/>
              </w:rPr>
            </w:pPr>
            <w:r w:rsidRPr="0059322A">
              <w:rPr>
                <w:rFonts w:hint="eastAsia"/>
                <w:szCs w:val="21"/>
              </w:rPr>
              <w:t>当电容</w:t>
            </w:r>
            <w:r w:rsidRPr="0059322A">
              <w:rPr>
                <w:rFonts w:hint="eastAsia"/>
                <w:szCs w:val="21"/>
              </w:rPr>
              <w:t>C</w:t>
            </w:r>
            <w:r w:rsidRPr="0059322A">
              <w:rPr>
                <w:rFonts w:hint="eastAsia"/>
                <w:szCs w:val="21"/>
              </w:rPr>
              <w:t>和电感</w:t>
            </w:r>
            <w:r w:rsidRPr="0059322A">
              <w:rPr>
                <w:rFonts w:hint="eastAsia"/>
                <w:szCs w:val="21"/>
              </w:rPr>
              <w:t>L</w:t>
            </w:r>
            <w:r w:rsidRPr="0059322A">
              <w:rPr>
                <w:rFonts w:hint="eastAsia"/>
                <w:szCs w:val="21"/>
              </w:rPr>
              <w:t>同时出现在电路中时，会发生谐振现象，这种电路叫谐振电路。在实际的电路中，总存在线圈、导线等电阻，因此，这种电路实际上是一个</w:t>
            </w:r>
            <w:r w:rsidR="005B54C2">
              <w:rPr>
                <w:rFonts w:hint="eastAsia"/>
                <w:szCs w:val="21"/>
              </w:rPr>
              <w:t>R</w:t>
            </w:r>
            <w:r w:rsidRPr="0059322A">
              <w:rPr>
                <w:rFonts w:hint="eastAsia"/>
                <w:szCs w:val="21"/>
              </w:rPr>
              <w:t>LC</w:t>
            </w:r>
            <w:r w:rsidRPr="0059322A">
              <w:rPr>
                <w:rFonts w:hint="eastAsia"/>
                <w:szCs w:val="21"/>
              </w:rPr>
              <w:t>谐振电路。</w:t>
            </w:r>
            <w:r w:rsidR="005B54C2">
              <w:rPr>
                <w:rFonts w:hint="eastAsia"/>
                <w:szCs w:val="21"/>
              </w:rPr>
              <w:t>R</w:t>
            </w:r>
            <w:r w:rsidR="005B54C2" w:rsidRPr="0059322A">
              <w:rPr>
                <w:rFonts w:hint="eastAsia"/>
                <w:szCs w:val="21"/>
              </w:rPr>
              <w:t>LC</w:t>
            </w:r>
            <w:r w:rsidRPr="0059322A">
              <w:rPr>
                <w:rFonts w:hint="eastAsia"/>
                <w:szCs w:val="21"/>
              </w:rPr>
              <w:t>谐振电路最重要的应用是在无线电技术中的信号选择（也叫选频），也被广泛用于振荡器、滤波器里，在一些特殊的情况下，也用来升压。谐振现象也会带来一些危害，研究谐振的目的在于认识这种客观现象，在生产技术上充分利用谐振，同时又要预防它所产生的危害。</w:t>
            </w:r>
          </w:p>
          <w:p w14:paraId="23C2DB51" w14:textId="50B8CAE1" w:rsidR="005F564A" w:rsidRDefault="0059322A" w:rsidP="005B54C2">
            <w:pPr>
              <w:spacing w:line="300" w:lineRule="auto"/>
              <w:ind w:firstLineChars="200" w:firstLine="420"/>
              <w:rPr>
                <w:szCs w:val="21"/>
              </w:rPr>
            </w:pPr>
            <w:r w:rsidRPr="0059322A">
              <w:rPr>
                <w:rFonts w:hint="eastAsia"/>
                <w:szCs w:val="21"/>
              </w:rPr>
              <w:t>本实验的目的在于：（</w:t>
            </w:r>
            <w:r w:rsidRPr="0059322A">
              <w:rPr>
                <w:rFonts w:hint="eastAsia"/>
                <w:szCs w:val="21"/>
              </w:rPr>
              <w:t>1</w:t>
            </w:r>
            <w:r w:rsidRPr="0059322A">
              <w:rPr>
                <w:rFonts w:hint="eastAsia"/>
                <w:szCs w:val="21"/>
              </w:rPr>
              <w:t>）初步认识</w:t>
            </w:r>
            <w:r w:rsidR="005B54C2">
              <w:rPr>
                <w:rFonts w:hint="eastAsia"/>
                <w:szCs w:val="21"/>
              </w:rPr>
              <w:t>R</w:t>
            </w:r>
            <w:r w:rsidR="005B54C2" w:rsidRPr="0059322A">
              <w:rPr>
                <w:rFonts w:hint="eastAsia"/>
                <w:szCs w:val="21"/>
              </w:rPr>
              <w:t>LC</w:t>
            </w:r>
            <w:r w:rsidRPr="0059322A">
              <w:rPr>
                <w:rFonts w:hint="eastAsia"/>
                <w:szCs w:val="21"/>
              </w:rPr>
              <w:t>电路的谐振特性，并学习</w:t>
            </w:r>
            <w:r w:rsidRPr="0059322A">
              <w:rPr>
                <w:rFonts w:hint="eastAsia"/>
                <w:szCs w:val="21"/>
              </w:rPr>
              <w:t>RLC</w:t>
            </w:r>
            <w:r w:rsidRPr="0059322A">
              <w:rPr>
                <w:rFonts w:hint="eastAsia"/>
                <w:szCs w:val="21"/>
              </w:rPr>
              <w:t>电路谐振曲线、谐振频率、通频带、品质因数的测试方法；（</w:t>
            </w:r>
            <w:r w:rsidRPr="0059322A">
              <w:rPr>
                <w:rFonts w:hint="eastAsia"/>
                <w:szCs w:val="21"/>
              </w:rPr>
              <w:t>2</w:t>
            </w:r>
            <w:r w:rsidRPr="0059322A">
              <w:rPr>
                <w:rFonts w:hint="eastAsia"/>
                <w:szCs w:val="21"/>
              </w:rPr>
              <w:t>）交流电路和直流电路中测电压的方法存在显著的不同，在实验中注意学习交流电路中测电压的方法。</w:t>
            </w:r>
          </w:p>
        </w:tc>
      </w:tr>
      <w:tr w:rsidR="005F564A" w:rsidRPr="00935542" w14:paraId="6FED6825" w14:textId="77777777" w:rsidTr="004F3040">
        <w:trPr>
          <w:trHeight w:val="916"/>
        </w:trPr>
        <w:tc>
          <w:tcPr>
            <w:tcW w:w="9720" w:type="dxa"/>
          </w:tcPr>
          <w:p w14:paraId="24E29731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B3C1495" w14:textId="77777777" w:rsidR="00883EB4" w:rsidRPr="008C7D57" w:rsidRDefault="00883EB4" w:rsidP="00883EB4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RLC</w:t>
            </w:r>
            <w:r w:rsidRPr="008C7D57">
              <w:rPr>
                <w:rFonts w:hint="eastAsia"/>
                <w:szCs w:val="21"/>
              </w:rPr>
              <w:t>谐振电路分串联谐振（也叫电压谐振）和并联谐振（也叫电流谐振）。</w:t>
            </w:r>
          </w:p>
          <w:p w14:paraId="3AEE53B3" w14:textId="7B6DD348" w:rsidR="00883EB4" w:rsidRPr="00D43E6E" w:rsidRDefault="00883EB4" w:rsidP="00883EB4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（―）</w:t>
            </w:r>
            <w:r w:rsidRPr="008C7D57">
              <w:rPr>
                <w:rFonts w:hint="eastAsia"/>
                <w:szCs w:val="21"/>
              </w:rPr>
              <w:t>RLC</w:t>
            </w:r>
            <w:r w:rsidRPr="008C7D57">
              <w:rPr>
                <w:rFonts w:hint="eastAsia"/>
                <w:szCs w:val="21"/>
              </w:rPr>
              <w:t>串联谐振</w:t>
            </w:r>
          </w:p>
          <w:p w14:paraId="640DBD03" w14:textId="09A05681" w:rsidR="00883EB4" w:rsidRPr="008C7D57" w:rsidRDefault="00883EB4" w:rsidP="004B51BA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1.</w:t>
            </w:r>
            <w:r w:rsidRPr="008C7D57">
              <w:rPr>
                <w:rFonts w:hint="eastAsia"/>
                <w:szCs w:val="21"/>
              </w:rPr>
              <w:t>串联谐振现象及谐振频率</w:t>
            </w:r>
          </w:p>
          <w:p w14:paraId="16939E33" w14:textId="07D505C2" w:rsidR="00883EB4" w:rsidRPr="008C7D57" w:rsidRDefault="00883EB4" w:rsidP="00630AA2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图</w:t>
            </w:r>
            <w:r w:rsidR="00395E9A" w:rsidRPr="008C7D57">
              <w:rPr>
                <w:szCs w:val="21"/>
              </w:rPr>
              <w:t>3-2-1</w:t>
            </w:r>
            <w:r w:rsidRPr="008C7D57">
              <w:rPr>
                <w:rFonts w:hint="eastAsia"/>
                <w:szCs w:val="21"/>
              </w:rPr>
              <w:t>所示是一个</w:t>
            </w:r>
            <w:r w:rsidR="004B51BA" w:rsidRPr="008C7D57">
              <w:rPr>
                <w:rFonts w:hint="eastAsia"/>
                <w:szCs w:val="21"/>
              </w:rPr>
              <w:t>R</w:t>
            </w:r>
            <w:r w:rsidRPr="008C7D57">
              <w:rPr>
                <w:rFonts w:hint="eastAsia"/>
                <w:szCs w:val="21"/>
              </w:rPr>
              <w:t>LC</w:t>
            </w:r>
            <w:r w:rsidRPr="008C7D57">
              <w:rPr>
                <w:rFonts w:hint="eastAsia"/>
                <w:szCs w:val="21"/>
              </w:rPr>
              <w:t>串联谐振电路</w:t>
            </w:r>
            <w:r w:rsidRPr="008C7D57">
              <w:rPr>
                <w:rFonts w:hint="eastAsia"/>
                <w:szCs w:val="21"/>
              </w:rPr>
              <w:t>.</w:t>
            </w:r>
            <w:r w:rsidRPr="008C7D57">
              <w:rPr>
                <w:rFonts w:hint="eastAsia"/>
                <w:szCs w:val="21"/>
              </w:rPr>
              <w:t>其交流电压</w:t>
            </w:r>
            <w:r w:rsidR="00630AA2" w:rsidRPr="008C7D57">
              <w:rPr>
                <w:szCs w:val="21"/>
              </w:rPr>
              <w:t>U</w:t>
            </w:r>
            <w:r w:rsidRPr="008C7D57">
              <w:rPr>
                <w:rFonts w:hint="eastAsia"/>
                <w:szCs w:val="21"/>
              </w:rPr>
              <w:t>与交流电流</w:t>
            </w:r>
            <w:r w:rsidR="00630AA2" w:rsidRPr="008C7D57">
              <w:rPr>
                <w:szCs w:val="21"/>
              </w:rPr>
              <w:t>I</w:t>
            </w:r>
            <w:r w:rsidRPr="008C7D57">
              <w:rPr>
                <w:rFonts w:hint="eastAsia"/>
                <w:szCs w:val="21"/>
              </w:rPr>
              <w:t>（均为有效值）的关系为</w:t>
            </w:r>
          </w:p>
          <w:p w14:paraId="5CB0A309" w14:textId="77777777" w:rsidR="00630AA2" w:rsidRPr="006E5BD0" w:rsidRDefault="006E5BD0" w:rsidP="00630AA2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ωC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0934E08" w14:textId="124A8B0B" w:rsidR="006E5BD0" w:rsidRDefault="00C61D86" w:rsidP="006E5BD0">
            <w:pPr>
              <w:ind w:firstLineChars="200" w:firstLine="420"/>
              <w:jc w:val="right"/>
            </w:pPr>
            <w:r w:rsidRPr="00D43E6E">
              <w:rPr>
                <w:noProof/>
                <w:szCs w:val="21"/>
              </w:rPr>
              <w:drawing>
                <wp:anchor distT="0" distB="0" distL="114300" distR="114300" simplePos="0" relativeHeight="251658752" behindDoc="0" locked="0" layoutInCell="1" allowOverlap="1" wp14:anchorId="282F2DDB" wp14:editId="13CAD472">
                  <wp:simplePos x="0" y="0"/>
                  <wp:positionH relativeFrom="column">
                    <wp:posOffset>4139565</wp:posOffset>
                  </wp:positionH>
                  <wp:positionV relativeFrom="paragraph">
                    <wp:posOffset>-27940</wp:posOffset>
                  </wp:positionV>
                  <wp:extent cx="1609725" cy="1165225"/>
                  <wp:effectExtent l="0" t="0" r="9525" b="0"/>
                  <wp:wrapThrough wrapText="bothSides">
                    <wp:wrapPolygon edited="0">
                      <wp:start x="0" y="0"/>
                      <wp:lineTo x="0" y="21188"/>
                      <wp:lineTo x="21472" y="21188"/>
                      <wp:lineTo x="21472" y="0"/>
                      <wp:lineTo x="0" y="0"/>
                    </wp:wrapPolygon>
                  </wp:wrapThrough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5BD0"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3-2-1</m:t>
              </m:r>
            </m:oMath>
            <w:r w:rsidR="006E5BD0">
              <w:t>)</w:t>
            </w:r>
          </w:p>
          <w:p w14:paraId="436998DF" w14:textId="77777777" w:rsidR="001F7BD6" w:rsidRPr="008C7D57" w:rsidRDefault="001F7BD6" w:rsidP="001F7BD6">
            <w:pPr>
              <w:ind w:firstLineChars="200" w:firstLine="420"/>
              <w:jc w:val="left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电压与电流的相位差</w:t>
            </w:r>
            <m:oMath>
              <m:r>
                <w:rPr>
                  <w:rFonts w:ascii="Cambria Math" w:hAnsi="Cambria Math" w:hint="eastAsia"/>
                  <w:szCs w:val="21"/>
                </w:rPr>
                <m:t>φ</m:t>
              </m:r>
            </m:oMath>
            <w:r w:rsidRPr="008C7D57">
              <w:rPr>
                <w:rFonts w:hint="eastAsia"/>
                <w:szCs w:val="21"/>
              </w:rPr>
              <w:t>为</w:t>
            </w:r>
          </w:p>
          <w:p w14:paraId="6AA41C80" w14:textId="77777777" w:rsidR="001F7BD6" w:rsidRPr="001F7BD6" w:rsidRDefault="001F7BD6" w:rsidP="001F7BD6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 w:hint="eastAsia"/>
                  </w:rPr>
                  <m:t>φ=arctan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 w:hint="eastAsia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ωC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1983CD08" w14:textId="77777777" w:rsidR="001F7BD6" w:rsidRDefault="001F7BD6" w:rsidP="001F7BD6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3-2-2</m:t>
              </m:r>
            </m:oMath>
            <w:r>
              <w:t>)</w:t>
            </w:r>
          </w:p>
          <w:p w14:paraId="2E364884" w14:textId="77777777" w:rsidR="009E4018" w:rsidRPr="008C7D57" w:rsidRDefault="009E4018" w:rsidP="009E4018">
            <w:pPr>
              <w:ind w:firstLineChars="200" w:firstLine="420"/>
              <w:jc w:val="left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其中：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ω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  <w:r w:rsidRPr="008C7D57">
              <w:rPr>
                <w:rFonts w:hint="eastAsia"/>
                <w:szCs w:val="21"/>
              </w:rPr>
              <w:t>，称为交流电路的阻抗；</w:t>
            </w:r>
            <w:r w:rsidRPr="008C7D57">
              <w:rPr>
                <w:rFonts w:hint="eastAsia"/>
                <w:szCs w:val="21"/>
              </w:rPr>
              <w:t>L</w:t>
            </w:r>
            <w:r w:rsidRPr="008C7D57">
              <w:rPr>
                <w:rFonts w:hint="eastAsia"/>
                <w:szCs w:val="21"/>
              </w:rPr>
              <w:t>是电感的自感系数；</w:t>
            </w:r>
            <w:r w:rsidRPr="008C7D57">
              <w:rPr>
                <w:rFonts w:hint="eastAsia"/>
                <w:szCs w:val="21"/>
              </w:rPr>
              <w:t>C</w:t>
            </w:r>
            <w:r w:rsidRPr="008C7D57">
              <w:rPr>
                <w:rFonts w:hint="eastAsia"/>
                <w:szCs w:val="21"/>
              </w:rPr>
              <w:t>是电容器的容值；</w:t>
            </w:r>
            <w:r w:rsidRPr="008C7D57">
              <w:rPr>
                <w:rFonts w:hint="eastAsia"/>
                <w:szCs w:val="21"/>
              </w:rPr>
              <w:t>R</w:t>
            </w:r>
            <w:r w:rsidRPr="008C7D57">
              <w:rPr>
                <w:rFonts w:hint="eastAsia"/>
                <w:szCs w:val="21"/>
              </w:rPr>
              <w:t>是电路中的电阻（注意：电路中的电阻除了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8C7D57">
              <w:rPr>
                <w:rFonts w:hint="eastAsia"/>
                <w:szCs w:val="21"/>
              </w:rPr>
              <w:t>之外，还有电感上的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Pr="008C7D57">
              <w:rPr>
                <w:rFonts w:hint="eastAsia"/>
                <w:szCs w:val="21"/>
              </w:rPr>
              <w:t>，</w:t>
            </w:r>
            <w:r w:rsidR="006813B2" w:rsidRPr="008C7D57">
              <w:rPr>
                <w:rFonts w:hint="eastAsia"/>
                <w:szCs w:val="21"/>
              </w:rPr>
              <w:t>即</w:t>
            </w:r>
            <m:oMath>
              <m:r>
                <w:rPr>
                  <w:rFonts w:ascii="Cambria Math" w:hAnsi="Cambria Math" w:hint="eastAsia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="006813B2" w:rsidRPr="008C7D57">
              <w:rPr>
                <w:rFonts w:hint="eastAsia"/>
                <w:szCs w:val="21"/>
              </w:rPr>
              <w:t>）；</w:t>
            </w:r>
            <m:oMath>
              <m:r>
                <w:rPr>
                  <w:rFonts w:ascii="Cambria Math" w:hAnsi="Cambria Math"/>
                  <w:szCs w:val="21"/>
                </w:rPr>
                <m:t>ω</m:t>
              </m:r>
            </m:oMath>
            <w:r w:rsidR="006813B2" w:rsidRPr="008C7D57">
              <w:rPr>
                <w:rFonts w:hint="eastAsia"/>
                <w:szCs w:val="21"/>
              </w:rPr>
              <w:t>是交流电源的圆频率；</w:t>
            </w:r>
            <w:r w:rsidR="006813B2" w:rsidRPr="008C7D57">
              <w:rPr>
                <w:rFonts w:hint="eastAsia"/>
                <w:szCs w:val="21"/>
              </w:rPr>
              <w:t>U</w:t>
            </w:r>
            <w:r w:rsidR="006813B2" w:rsidRPr="008C7D57">
              <w:rPr>
                <w:rFonts w:hint="eastAsia"/>
                <w:szCs w:val="21"/>
              </w:rPr>
              <w:t>是交流电源的输出电压的有效值。</w:t>
            </w:r>
          </w:p>
          <w:p w14:paraId="02AEDF60" w14:textId="4D78965A" w:rsidR="006813B2" w:rsidRDefault="00C61D86" w:rsidP="008C7D57">
            <w:pPr>
              <w:ind w:firstLineChars="200" w:firstLine="420"/>
              <w:jc w:val="left"/>
              <w:rPr>
                <w:szCs w:val="21"/>
              </w:rPr>
            </w:pPr>
            <w:r w:rsidRPr="00234165"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253BF72B" wp14:editId="7DCD198D">
                  <wp:simplePos x="0" y="0"/>
                  <wp:positionH relativeFrom="page">
                    <wp:posOffset>4550410</wp:posOffset>
                  </wp:positionH>
                  <wp:positionV relativeFrom="paragraph">
                    <wp:posOffset>725805</wp:posOffset>
                  </wp:positionV>
                  <wp:extent cx="1546860" cy="1460500"/>
                  <wp:effectExtent l="0" t="0" r="0" b="6350"/>
                  <wp:wrapThrough wrapText="bothSides">
                    <wp:wrapPolygon edited="0">
                      <wp:start x="0" y="0"/>
                      <wp:lineTo x="0" y="21412"/>
                      <wp:lineTo x="21281" y="21412"/>
                      <wp:lineTo x="21281" y="0"/>
                      <wp:lineTo x="0" y="0"/>
                    </wp:wrapPolygon>
                  </wp:wrapThrough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7D57" w:rsidRPr="008C7D57">
              <w:rPr>
                <w:rFonts w:hint="eastAsia"/>
                <w:szCs w:val="21"/>
              </w:rPr>
              <w:t>由式</w:t>
            </w:r>
            <w:r w:rsidR="008C7D57" w:rsidRPr="008C7D57">
              <w:rPr>
                <w:rFonts w:hint="eastAsia"/>
                <w:szCs w:val="21"/>
              </w:rPr>
              <w:t>(3-2-1)</w:t>
            </w:r>
            <w:r w:rsidR="008C7D57" w:rsidRPr="008C7D57">
              <w:rPr>
                <w:rFonts w:hint="eastAsia"/>
                <w:szCs w:val="21"/>
              </w:rPr>
              <w:t>、式</w:t>
            </w:r>
            <w:r w:rsidR="008C7D57" w:rsidRPr="008C7D57">
              <w:rPr>
                <w:rFonts w:hint="eastAsia"/>
                <w:szCs w:val="21"/>
              </w:rPr>
              <w:t>(3-2-2)</w:t>
            </w:r>
            <w:r w:rsidR="008C7D57" w:rsidRPr="008C7D57">
              <w:rPr>
                <w:rFonts w:hint="eastAsia"/>
                <w:szCs w:val="21"/>
              </w:rPr>
              <w:t>可知</w:t>
            </w:r>
            <w:r w:rsidR="008C7D57">
              <w:rPr>
                <w:rFonts w:hint="eastAsia"/>
                <w:szCs w:val="21"/>
              </w:rPr>
              <w:t>，</w:t>
            </w:r>
            <w:r w:rsidR="008C7D57" w:rsidRPr="008C7D57">
              <w:rPr>
                <w:rFonts w:hint="eastAsia"/>
                <w:szCs w:val="21"/>
              </w:rPr>
              <w:t>Z</w:t>
            </w:r>
            <w:r w:rsidR="008C7D57" w:rsidRPr="008C7D57">
              <w:rPr>
                <w:rFonts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φ</m:t>
              </m:r>
            </m:oMath>
            <w:r w:rsidR="008C7D57" w:rsidRPr="008C7D57">
              <w:rPr>
                <w:rFonts w:hint="eastAsia"/>
                <w:szCs w:val="21"/>
              </w:rPr>
              <w:t>、</w:t>
            </w:r>
            <w:r w:rsidR="008C7D57">
              <w:rPr>
                <w:rFonts w:hint="eastAsia"/>
                <w:szCs w:val="21"/>
              </w:rPr>
              <w:t>I</w:t>
            </w:r>
            <w:r w:rsidR="008C7D57" w:rsidRPr="008C7D57">
              <w:rPr>
                <w:rFonts w:hint="eastAsia"/>
                <w:szCs w:val="21"/>
              </w:rPr>
              <w:t>都是电源圆频率</w:t>
            </w:r>
            <m:oMath>
              <m:r>
                <w:rPr>
                  <w:rFonts w:ascii="Cambria Math" w:hAnsi="Cambria Math"/>
                  <w:szCs w:val="21"/>
                </w:rPr>
                <m:t>ω</m:t>
              </m:r>
            </m:oMath>
            <w:r w:rsidR="008C7D57" w:rsidRPr="008C7D57">
              <w:rPr>
                <w:rFonts w:hint="eastAsia"/>
                <w:szCs w:val="21"/>
              </w:rPr>
              <w:t>的函数，</w:t>
            </w:r>
            <w:r w:rsidR="00D433C9">
              <w:rPr>
                <w:rFonts w:hint="eastAsia"/>
                <w:szCs w:val="21"/>
              </w:rPr>
              <w:t>当</w:t>
            </w:r>
            <m:oMath>
              <m:r>
                <w:rPr>
                  <w:rFonts w:ascii="Cambria Math" w:hAnsi="Cambria Math"/>
                  <w:szCs w:val="21"/>
                </w:rPr>
                <m:t>ω</m:t>
              </m:r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</m:oMath>
            <w:r w:rsidR="00D433C9">
              <w:rPr>
                <w:rFonts w:hint="eastAsia"/>
                <w:szCs w:val="21"/>
              </w:rPr>
              <w:t>=</w:t>
            </w:r>
            <w:r w:rsidR="008C7D57" w:rsidRPr="008C7D57">
              <w:rPr>
                <w:rFonts w:hint="eastAsia"/>
                <w:szCs w:val="21"/>
              </w:rPr>
              <w:t>0</w:t>
            </w:r>
            <w:r w:rsidR="008C7D57" w:rsidRPr="008C7D57">
              <w:rPr>
                <w:rFonts w:hint="eastAsia"/>
                <w:szCs w:val="21"/>
              </w:rPr>
              <w:t>时，电压和电流问的位相差为零，即</w:t>
            </w:r>
            <m:oMath>
              <m:r>
                <w:rPr>
                  <w:rFonts w:ascii="Cambria Math" w:hAnsi="Cambria Math" w:hint="eastAsia"/>
                  <w:szCs w:val="21"/>
                </w:rPr>
                <m:t>φ=</m:t>
              </m:r>
              <m:r>
                <w:rPr>
                  <w:rFonts w:ascii="Cambria Math" w:hAnsi="Cambria Math"/>
                  <w:szCs w:val="21"/>
                </w:rPr>
                <m:t>0</m:t>
              </m:r>
            </m:oMath>
            <w:r w:rsidR="008C7D57" w:rsidRPr="008C7D57">
              <w:rPr>
                <w:rFonts w:hint="eastAsia"/>
                <w:szCs w:val="21"/>
              </w:rPr>
              <w:t>，此时电路中阻抗</w:t>
            </w:r>
            <w:r w:rsidR="008C7D57" w:rsidRPr="008C7D57">
              <w:rPr>
                <w:rFonts w:hint="eastAsia"/>
                <w:szCs w:val="21"/>
              </w:rPr>
              <w:t>Z</w:t>
            </w:r>
            <w:r w:rsidR="008C7D57" w:rsidRPr="008C7D57">
              <w:rPr>
                <w:rFonts w:hint="eastAsia"/>
                <w:szCs w:val="21"/>
              </w:rPr>
              <w:t>达到极小</w:t>
            </w:r>
            <w:r w:rsidR="00D433C9">
              <w:rPr>
                <w:rFonts w:hint="eastAsia"/>
                <w:szCs w:val="21"/>
              </w:rPr>
              <w:t>，</w:t>
            </w:r>
            <w:r w:rsidR="008C7D57" w:rsidRPr="008C7D57">
              <w:rPr>
                <w:rFonts w:hint="eastAsia"/>
                <w:szCs w:val="21"/>
              </w:rPr>
              <w:t>电流</w:t>
            </w:r>
            <w:r w:rsidR="00D433C9">
              <w:rPr>
                <w:szCs w:val="21"/>
              </w:rPr>
              <w:t>I</w:t>
            </w:r>
            <w:r w:rsidR="008C7D57" w:rsidRPr="008C7D57">
              <w:rPr>
                <w:rFonts w:hint="eastAsia"/>
                <w:szCs w:val="21"/>
              </w:rPr>
              <w:t>达到最大值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max</m:t>
                  </m:r>
                </m:sub>
              </m:sSub>
            </m:oMath>
            <w:r w:rsidR="00D433C9">
              <w:rPr>
                <w:rFonts w:hint="eastAsia"/>
                <w:szCs w:val="21"/>
              </w:rPr>
              <w:t>，</w:t>
            </w:r>
            <w:r w:rsidR="008C7D57" w:rsidRPr="008C7D57">
              <w:rPr>
                <w:rFonts w:hint="eastAsia"/>
                <w:szCs w:val="21"/>
              </w:rPr>
              <w:t>整个电路呈纯电阻性，这种现象叫做谐振现象，发生谐振的圆频率叫谐振圆频率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D433C9">
              <w:rPr>
                <w:rFonts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8C7D57" w:rsidRPr="008C7D57">
              <w:rPr>
                <w:rFonts w:hint="eastAsia"/>
                <w:szCs w:val="21"/>
              </w:rPr>
              <w:t>的大小为</w:t>
            </w:r>
          </w:p>
          <w:p w14:paraId="1D03D3EB" w14:textId="77777777" w:rsidR="00D433C9" w:rsidRPr="00F6074A" w:rsidRDefault="005A2C30" w:rsidP="008C7D57">
            <w:pPr>
              <w:ind w:firstLineChars="200" w:firstLine="420"/>
              <w:jc w:val="left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  <w:p w14:paraId="7B852D24" w14:textId="77777777" w:rsidR="00F6074A" w:rsidRDefault="0057600C" w:rsidP="0057600C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3-2-3</m:t>
              </m:r>
            </m:oMath>
            <w:r>
              <w:t>)</w:t>
            </w:r>
          </w:p>
          <w:p w14:paraId="081AADE9" w14:textId="77777777" w:rsidR="0057600C" w:rsidRDefault="0057600C" w:rsidP="0057600C">
            <w:pPr>
              <w:ind w:firstLineChars="200" w:firstLine="420"/>
              <w:jc w:val="left"/>
            </w:pPr>
            <w:r>
              <w:rPr>
                <w:rFonts w:hint="eastAsia"/>
              </w:rPr>
              <w:t>谐振频率为</w:t>
            </w:r>
          </w:p>
          <w:p w14:paraId="62132D1D" w14:textId="77777777" w:rsidR="0057600C" w:rsidRPr="0057600C" w:rsidRDefault="0057600C" w:rsidP="0057600C">
            <w:pPr>
              <w:ind w:firstLineChars="200" w:firstLine="420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  <w:p w14:paraId="6EF0D715" w14:textId="2692F19E" w:rsidR="0057600C" w:rsidRDefault="0057600C" w:rsidP="0057600C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3-2-4</m:t>
              </m:r>
            </m:oMath>
            <w:r>
              <w:t>)</w:t>
            </w:r>
          </w:p>
          <w:p w14:paraId="5291B804" w14:textId="55D14F52" w:rsidR="0057600C" w:rsidRDefault="005F6CE3" w:rsidP="005F6CE3">
            <w:pPr>
              <w:ind w:firstLineChars="200" w:firstLine="420"/>
              <w:jc w:val="left"/>
            </w:pPr>
            <w:r>
              <w:rPr>
                <w:rFonts w:hint="eastAsia"/>
              </w:rPr>
              <w:t>保持电压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不变，由式</w:t>
            </w:r>
            <w:r>
              <w:rPr>
                <w:rFonts w:hint="eastAsia"/>
              </w:rPr>
              <w:t>(3-2-1)</w:t>
            </w:r>
            <w:r>
              <w:rPr>
                <w:rFonts w:hint="eastAsia"/>
              </w:rPr>
              <w:t>决定的</w:t>
            </w:r>
            <w:r>
              <w:rPr>
                <w:rFonts w:hint="eastAsia"/>
              </w:rPr>
              <w:t>I - f</w:t>
            </w:r>
            <w:r>
              <w:rPr>
                <w:rFonts w:hint="eastAsia"/>
              </w:rPr>
              <w:t>曲线称为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串联谐振曲线，如图</w:t>
            </w:r>
            <w:r>
              <w:rPr>
                <w:rFonts w:hint="eastAsia"/>
              </w:rPr>
              <w:t>3-2-2</w:t>
            </w:r>
            <w:r>
              <w:rPr>
                <w:rFonts w:hint="eastAsia"/>
              </w:rPr>
              <w:t>所示。</w:t>
            </w:r>
          </w:p>
          <w:p w14:paraId="265DB88C" w14:textId="77777777" w:rsidR="0057600C" w:rsidRDefault="0057600C" w:rsidP="00C61D86">
            <w:pPr>
              <w:ind w:firstLineChars="200" w:firstLine="420"/>
            </w:pPr>
          </w:p>
          <w:p w14:paraId="0A6E4E74" w14:textId="7A8C3E72" w:rsidR="00A8576C" w:rsidRDefault="00A8576C" w:rsidP="00A8576C">
            <w:pPr>
              <w:ind w:firstLineChars="200" w:firstLine="42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品质因数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及带宽</w:t>
            </w:r>
          </w:p>
          <w:p w14:paraId="1D4999F5" w14:textId="77777777" w:rsidR="00C61D86" w:rsidRDefault="00A8576C" w:rsidP="00A1733F">
            <w:pPr>
              <w:ind w:firstLineChars="200" w:firstLine="420"/>
            </w:pPr>
            <w:r>
              <w:rPr>
                <w:rFonts w:hint="eastAsia"/>
              </w:rPr>
              <w:t>R</w:t>
            </w:r>
            <w:r>
              <w:t>LC</w:t>
            </w:r>
            <w:r>
              <w:rPr>
                <w:rFonts w:hint="eastAsia"/>
              </w:rPr>
              <w:t>串联电路谐振时，电感上的电压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LI</m:t>
              </m:r>
            </m:oMath>
            <w:r>
              <w:rPr>
                <w:rFonts w:hint="eastAsia"/>
              </w:rPr>
              <w:t>和电容上的电压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大小相等</w:t>
            </w:r>
            <w:r w:rsidR="00A1733F">
              <w:rPr>
                <w:rFonts w:hint="eastAsia"/>
              </w:rPr>
              <w:t>，</w:t>
            </w:r>
            <w:r>
              <w:rPr>
                <w:rFonts w:hint="eastAsia"/>
              </w:rPr>
              <w:t>相位相反，总电压为</w:t>
            </w:r>
            <m:oMath>
              <m:r>
                <w:rPr>
                  <w:rFonts w:ascii="Cambria Math" w:hAnsi="Cambria Math" w:hint="eastAsia"/>
                </w:rPr>
                <m:t>U = RI</m:t>
              </m:r>
            </m:oMath>
            <w:r w:rsidR="00A1733F">
              <w:rPr>
                <w:rFonts w:hint="eastAsia"/>
              </w:rPr>
              <w:t>，</w:t>
            </w:r>
            <w:r>
              <w:rPr>
                <w:rFonts w:hint="eastAsia"/>
              </w:rPr>
              <w:t>通常情况下，谐振电路的</w:t>
            </w:r>
            <w:r w:rsidR="00A1733F">
              <w:rPr>
                <w:rFonts w:hint="eastAsia"/>
              </w:rPr>
              <w:t>R</w:t>
            </w:r>
            <w:r>
              <w:rPr>
                <w:rFonts w:hint="eastAsia"/>
              </w:rPr>
              <w:t>比起容抗、感抗来说小得多</w:t>
            </w:r>
            <w:r w:rsidR="00A1733F">
              <w:rPr>
                <w:rFonts w:hint="eastAsia"/>
              </w:rPr>
              <w:t>，所</w:t>
            </w:r>
            <w:r>
              <w:rPr>
                <w:rFonts w:hint="eastAsia"/>
              </w:rPr>
              <w:t>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rFonts w:hint="eastAsia"/>
              </w:rPr>
              <w:t>比总电压</w:t>
            </w:r>
            <w:r w:rsidR="00A1733F">
              <w:rPr>
                <w:rFonts w:hint="eastAsia"/>
              </w:rPr>
              <w:t>U</w:t>
            </w:r>
            <w:r>
              <w:rPr>
                <w:rFonts w:hint="eastAsia"/>
              </w:rPr>
              <w:t>大许多倍，这个倍数称为谐振电路的品质因数</w:t>
            </w:r>
            <w:r>
              <w:rPr>
                <w:rFonts w:hint="eastAsia"/>
              </w:rPr>
              <w:t>Q</w:t>
            </w:r>
            <w:r w:rsidR="006263E7">
              <w:rPr>
                <w:rFonts w:hint="eastAsia"/>
              </w:rPr>
              <w:t>，</w:t>
            </w:r>
            <w:r>
              <w:rPr>
                <w:rFonts w:hint="eastAsia"/>
              </w:rPr>
              <w:t>即</w:t>
            </w:r>
          </w:p>
          <w:p w14:paraId="2A2859B7" w14:textId="77777777" w:rsidR="006263E7" w:rsidRPr="00561962" w:rsidRDefault="006263E7" w:rsidP="00A1733F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rad>
              </m:oMath>
            </m:oMathPara>
          </w:p>
          <w:p w14:paraId="701B3B54" w14:textId="77777777" w:rsidR="00561962" w:rsidRDefault="00561962" w:rsidP="0056196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3-2-5</m:t>
              </m:r>
            </m:oMath>
            <w:r>
              <w:t>)</w:t>
            </w:r>
          </w:p>
          <w:p w14:paraId="531D07AA" w14:textId="77777777" w:rsidR="00B06C0C" w:rsidRDefault="00B06C0C" w:rsidP="00B06C0C">
            <w:pPr>
              <w:jc w:val="left"/>
            </w:pP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—</w:t>
            </w:r>
            <w:proofErr w:type="gramStart"/>
            <w:r>
              <w:rPr>
                <w:rFonts w:hint="eastAsia"/>
              </w:rPr>
              <w:t>般都大于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，所以串联谐振也叫电压谐振。</w:t>
            </w:r>
          </w:p>
          <w:p w14:paraId="07AB9C07" w14:textId="77777777" w:rsidR="00561962" w:rsidRDefault="00B06C0C" w:rsidP="00B06C0C">
            <w:pPr>
              <w:ind w:firstLineChars="200" w:firstLine="420"/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除了反映电路的电压分配之外，也反映电路存储能量的效率。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串联电路谐振时，能量在电容和电感之间来回振荡，在振荡过程中能量有一部分变成焦耳热消耗在电阻上，为了维持振荡，外电路就要不断输人能量。由式</w:t>
            </w:r>
            <w:r>
              <w:rPr>
                <w:rFonts w:hint="eastAsia"/>
              </w:rPr>
              <w:t>(3-2-5)</w:t>
            </w:r>
            <w:r>
              <w:rPr>
                <w:rFonts w:hint="eastAsia"/>
              </w:rPr>
              <w:t>也可看出，电阻越小</w:t>
            </w:r>
            <w:r w:rsidR="007F7F2F"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值越大，存储能量的效率越高。</w:t>
            </w:r>
          </w:p>
          <w:p w14:paraId="733CC125" w14:textId="77777777" w:rsidR="00D250C2" w:rsidRDefault="00D250C2" w:rsidP="00D250C2">
            <w:pPr>
              <w:ind w:firstLineChars="200" w:firstLine="420"/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值也决定了电路的频率选择性能。为了</w:t>
            </w:r>
            <w:r w:rsidR="00901DD4">
              <w:rPr>
                <w:rFonts w:hint="eastAsia"/>
              </w:rPr>
              <w:t>定量</w:t>
            </w:r>
            <w:r>
              <w:rPr>
                <w:rFonts w:hint="eastAsia"/>
              </w:rPr>
              <w:t>描述频率选择性能</w:t>
            </w:r>
            <w:r w:rsidR="00901DD4">
              <w:rPr>
                <w:rFonts w:hint="eastAsia"/>
              </w:rPr>
              <w:t>，</w:t>
            </w:r>
            <w:r>
              <w:rPr>
                <w:rFonts w:hint="eastAsia"/>
              </w:rPr>
              <w:t>把在谐振峰两边的</w:t>
            </w:r>
            <m:oMath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hint="eastAsia"/>
              </w:rPr>
              <w:t>处对应频率之间的宽度</w:t>
            </w:r>
            <m:oMath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称为通频带宽度</w:t>
            </w:r>
            <w:r w:rsidR="00901DD4">
              <w:rPr>
                <w:rFonts w:hint="eastAsia"/>
              </w:rPr>
              <w:t>，</w:t>
            </w:r>
            <w:r>
              <w:rPr>
                <w:rFonts w:hint="eastAsia"/>
              </w:rPr>
              <w:t>简称带宽</w:t>
            </w:r>
            <w:r w:rsidR="00901DD4">
              <w:rPr>
                <w:rFonts w:hint="eastAsia"/>
              </w:rPr>
              <w:t>，</w:t>
            </w: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3-2-3</w:t>
            </w:r>
            <w:r>
              <w:rPr>
                <w:rFonts w:hint="eastAsia"/>
              </w:rPr>
              <w:t>所示。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值越大，</w:t>
            </w:r>
            <w:proofErr w:type="gramStart"/>
            <w:r>
              <w:rPr>
                <w:rFonts w:hint="eastAsia"/>
              </w:rPr>
              <w:t>谐振峰越高</w:t>
            </w:r>
            <w:proofErr w:type="gramEnd"/>
            <w:r>
              <w:rPr>
                <w:rFonts w:hint="eastAsia"/>
              </w:rPr>
              <w:t>，带宽越窄，电路的频率选择性越强。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值和带宽的关系为</w:t>
            </w:r>
          </w:p>
          <w:p w14:paraId="7E015FFB" w14:textId="77777777" w:rsidR="00877F9B" w:rsidRPr="00877F9B" w:rsidRDefault="00877F9B" w:rsidP="00D250C2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 w:hint="eastAsia"/>
                  </w:rPr>
                  <m:t>Q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B1F377B" w14:textId="77777777" w:rsidR="00877F9B" w:rsidRDefault="00601C30" w:rsidP="00601C30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3-2-6</m:t>
              </m:r>
            </m:oMath>
            <w:r>
              <w:t>)</w:t>
            </w:r>
          </w:p>
          <w:p w14:paraId="29CE3D14" w14:textId="77777777" w:rsidR="00601C30" w:rsidRDefault="00601C30" w:rsidP="00601C30">
            <w:pPr>
              <w:ind w:firstLineChars="200" w:firstLine="420"/>
              <w:jc w:val="center"/>
            </w:pPr>
            <w:r w:rsidRPr="00601C30">
              <w:rPr>
                <w:noProof/>
              </w:rPr>
              <w:drawing>
                <wp:inline distT="0" distB="0" distL="0" distR="0" wp14:anchorId="789B5143" wp14:editId="2F6762FC">
                  <wp:extent cx="1665514" cy="1523011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91" cy="153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43A15" w14:textId="77777777" w:rsidR="00601C30" w:rsidRDefault="00601C30" w:rsidP="00601C30">
            <w:pPr>
              <w:ind w:firstLineChars="200" w:firstLine="420"/>
              <w:jc w:val="left"/>
            </w:pPr>
            <w:r>
              <w:rPr>
                <w:rFonts w:hint="eastAsia"/>
              </w:rPr>
              <w:t>（二）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并联谐振</w:t>
            </w:r>
          </w:p>
          <w:p w14:paraId="26951C56" w14:textId="77777777" w:rsidR="00601C30" w:rsidRDefault="00601C30" w:rsidP="00601C30">
            <w:pPr>
              <w:ind w:firstLineChars="200" w:firstLine="420"/>
              <w:jc w:val="left"/>
            </w:pPr>
            <w:r>
              <w:rPr>
                <w:rFonts w:hint="eastAsia"/>
              </w:rPr>
              <w:t>并联谐振现象及谐振频率的介绍如下。</w:t>
            </w:r>
          </w:p>
          <w:p w14:paraId="763986CB" w14:textId="77777777" w:rsidR="00601C30" w:rsidRDefault="00601C30" w:rsidP="00601C30">
            <w:pPr>
              <w:ind w:firstLineChars="200" w:firstLine="420"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3-2-4</w:t>
            </w:r>
            <w:r>
              <w:rPr>
                <w:rFonts w:hint="eastAsia"/>
              </w:rPr>
              <w:t>所示是一个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并联谐振电路，其等效阻抗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和位相差</w:t>
            </w:r>
            <m:oMath>
              <m:r>
                <w:rPr>
                  <w:rFonts w:ascii="Cambria Math" w:hAnsi="Cambria Math" w:hint="eastAsia"/>
                </w:rPr>
                <m:t>φ</m:t>
              </m:r>
            </m:oMath>
            <w:r>
              <w:rPr>
                <w:rFonts w:hint="eastAsia"/>
              </w:rPr>
              <w:t>分别为</w:t>
            </w:r>
          </w:p>
          <w:p w14:paraId="2E7308E0" w14:textId="77777777" w:rsidR="00FE1634" w:rsidRPr="00D26BFE" w:rsidRDefault="00FE1634" w:rsidP="00601C30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(ωL)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[ωC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+ωL(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LC-1)]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0128374" w14:textId="021716BE" w:rsidR="00D26BFE" w:rsidRDefault="00476527" w:rsidP="00D26BFE">
            <w:pPr>
              <w:ind w:firstLineChars="200" w:firstLine="420"/>
              <w:jc w:val="right"/>
            </w:pPr>
            <w:r>
              <w:t>(</w:t>
            </w:r>
            <m:oMath>
              <m:r>
                <w:rPr>
                  <w:rFonts w:ascii="Cambria Math" w:hAnsi="Cambria Math"/>
                </w:rPr>
                <m:t>3-2-7</m:t>
              </m:r>
            </m:oMath>
            <w:r>
              <w:t>)</w:t>
            </w:r>
          </w:p>
          <w:p w14:paraId="21078A61" w14:textId="77777777" w:rsidR="00D26BFE" w:rsidRPr="00476527" w:rsidRDefault="00D26BFE" w:rsidP="00D26BFE">
            <w:pPr>
              <w:ind w:firstLineChars="200" w:firstLine="420"/>
              <w:jc w:val="right"/>
            </w:pPr>
            <m:oMathPara>
              <m:oMath>
                <m:r>
                  <w:rPr>
                    <w:rFonts w:ascii="Cambria Math" w:hAnsi="Cambria Math" w:hint="eastAsia"/>
                  </w:rPr>
                  <m:t>φ=</m:t>
                </m:r>
                <m:r>
                  <w:rPr>
                    <w:rFonts w:ascii="Cambria Math" w:hAnsi="Cambria Math"/>
                  </w:rPr>
                  <m:t>arctan[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ωL-ωC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14:paraId="12C64AED" w14:textId="77777777" w:rsidR="00476527" w:rsidRDefault="00476527" w:rsidP="00D26BFE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3-2-8</m:t>
              </m:r>
            </m:oMath>
            <w:r>
              <w:t>)</w:t>
            </w:r>
          </w:p>
          <w:p w14:paraId="394230BA" w14:textId="77777777" w:rsidR="00476527" w:rsidRDefault="00476527" w:rsidP="00476527">
            <w:pPr>
              <w:ind w:firstLineChars="200" w:firstLine="420"/>
              <w:jc w:val="left"/>
            </w:pPr>
            <w:r>
              <w:rPr>
                <w:rFonts w:hint="eastAsia"/>
              </w:rPr>
              <w:t>并联电路的总电流</w:t>
            </w:r>
            <w:r>
              <w:t>I</w:t>
            </w:r>
            <w:r>
              <w:rPr>
                <w:rFonts w:hint="eastAsia"/>
              </w:rPr>
              <w:t>和等效阻抗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的频率特性与串联相反，在某一频率下，阻抗有极大值，电流有极小值，如图</w:t>
            </w:r>
            <w:r>
              <w:rPr>
                <w:rFonts w:hint="eastAsia"/>
              </w:rPr>
              <w:t>3-2-5</w:t>
            </w:r>
            <w:r>
              <w:rPr>
                <w:rFonts w:hint="eastAsia"/>
              </w:rPr>
              <w:t>所示（注：在并联电路中，阻抗达到的极大频率，与谐振频率不严格一致）。</w:t>
            </w:r>
          </w:p>
          <w:p w14:paraId="10E647C6" w14:textId="77777777" w:rsidR="00476527" w:rsidRDefault="00C161A5" w:rsidP="00C161A5">
            <w:pPr>
              <w:ind w:firstLineChars="200" w:firstLine="420"/>
              <w:jc w:val="center"/>
            </w:pPr>
            <w:r w:rsidRPr="00C161A5">
              <w:rPr>
                <w:noProof/>
              </w:rPr>
              <w:drawing>
                <wp:inline distT="0" distB="0" distL="0" distR="0" wp14:anchorId="185958CF" wp14:editId="2CF0EE93">
                  <wp:extent cx="1226746" cy="9799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781" cy="9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 w:rsidRPr="00C161A5">
              <w:rPr>
                <w:noProof/>
              </w:rPr>
              <w:drawing>
                <wp:inline distT="0" distB="0" distL="0" distR="0" wp14:anchorId="0998C0F4" wp14:editId="6D272091">
                  <wp:extent cx="1398814" cy="116395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168" cy="11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478C3" w14:textId="77777777" w:rsidR="00C161A5" w:rsidRDefault="004923FF" w:rsidP="004923FF">
            <w:pPr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在某一特定频率下，电流和电压同相，即</w:t>
            </w:r>
            <m:oMath>
              <m:r>
                <w:rPr>
                  <w:rFonts w:ascii="Cambria Math" w:hAnsi="Cambria Math"/>
                </w:rPr>
                <m:t>φ=0</m:t>
              </m:r>
            </m:oMath>
            <w:r>
              <w:rPr>
                <w:rFonts w:hint="eastAsia"/>
              </w:rPr>
              <w:t>，整个电路呈纯电阻性，通常说电路达到谐振，由式（</w:t>
            </w:r>
            <w:r>
              <w:rPr>
                <w:rFonts w:hint="eastAsia"/>
              </w:rPr>
              <w:t>3-2-8</w:t>
            </w:r>
            <w:r>
              <w:rPr>
                <w:rFonts w:hint="eastAsia"/>
              </w:rPr>
              <w:t>）可解出并联谐振圆频率为</w:t>
            </w:r>
          </w:p>
          <w:p w14:paraId="267A9250" w14:textId="77777777" w:rsidR="004923FF" w:rsidRPr="003526F2" w:rsidRDefault="005A2C30" w:rsidP="004923FF">
            <w:pPr>
              <w:ind w:firstLineChars="200" w:firstLine="42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14:paraId="028776C3" w14:textId="77777777" w:rsidR="003526F2" w:rsidRDefault="003526F2" w:rsidP="003526F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3-2-9</m:t>
              </m:r>
            </m:oMath>
            <w:r>
              <w:t>)</w:t>
            </w:r>
          </w:p>
          <w:p w14:paraId="072B620C" w14:textId="77777777" w:rsidR="003526F2" w:rsidRDefault="003526F2" w:rsidP="003526F2">
            <w:pPr>
              <w:ind w:firstLineChars="200" w:firstLine="420"/>
              <w:jc w:val="left"/>
            </w:pPr>
            <w:r w:rsidRPr="003526F2">
              <w:rPr>
                <w:rFonts w:hint="eastAsia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3526F2">
              <w:rPr>
                <w:rFonts w:hint="eastAsia"/>
              </w:rPr>
              <w:t>为</w:t>
            </w:r>
            <w:r w:rsidR="00935542">
              <w:rPr>
                <w:rFonts w:hint="eastAsia"/>
              </w:rPr>
              <w:t>R</w:t>
            </w:r>
            <w:r w:rsidRPr="003526F2">
              <w:rPr>
                <w:rFonts w:hint="eastAsia"/>
              </w:rPr>
              <w:t>LC</w:t>
            </w:r>
            <w:r w:rsidRPr="003526F2">
              <w:rPr>
                <w:rFonts w:hint="eastAsia"/>
              </w:rPr>
              <w:t>串联时的谐振圆频率，</w:t>
            </w:r>
            <w:r w:rsidRPr="003526F2">
              <w:rPr>
                <w:rFonts w:hint="eastAsia"/>
              </w:rPr>
              <w:t>Q</w:t>
            </w:r>
            <w:r w:rsidRPr="003526F2">
              <w:rPr>
                <w:rFonts w:hint="eastAsia"/>
              </w:rPr>
              <w:t>为并联谐振的品质因数，其表达式仍为</w:t>
            </w:r>
          </w:p>
          <w:p w14:paraId="5677B7AF" w14:textId="77777777" w:rsidR="00935542" w:rsidRPr="00935542" w:rsidRDefault="00935542" w:rsidP="003526F2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61039054" w14:textId="77777777" w:rsidR="00935542" w:rsidRDefault="00935542" w:rsidP="0093554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3-2-10</m:t>
              </m:r>
            </m:oMath>
            <w:r>
              <w:t>)</w:t>
            </w:r>
          </w:p>
          <w:p w14:paraId="6AFD809C" w14:textId="77777777" w:rsidR="00935542" w:rsidRDefault="00935542" w:rsidP="00935542">
            <w:pPr>
              <w:jc w:val="left"/>
              <w:rPr>
                <w:rFonts w:ascii="宋体" w:cs="宋体"/>
                <w:kern w:val="0"/>
                <w:sz w:val="19"/>
                <w:szCs w:val="19"/>
              </w:rPr>
            </w:pPr>
            <w:r>
              <w:rPr>
                <w:rFonts w:ascii="宋体" w:cs="宋体" w:hint="eastAsia"/>
                <w:kern w:val="0"/>
                <w:sz w:val="19"/>
                <w:szCs w:val="19"/>
              </w:rPr>
              <w:t>当</w:t>
            </w:r>
            <w:r>
              <w:rPr>
                <w:kern w:val="0"/>
                <w:sz w:val="20"/>
                <w:szCs w:val="20"/>
              </w:rPr>
              <w:t>Q</w:t>
            </w:r>
            <w:r>
              <w:rPr>
                <w:rFonts w:ascii="宋体" w:cs="宋体" w:hint="eastAsia"/>
                <w:kern w:val="0"/>
                <w:sz w:val="19"/>
                <w:szCs w:val="19"/>
              </w:rPr>
              <w:t>&gt;</w:t>
            </w:r>
            <w:r>
              <w:rPr>
                <w:rFonts w:ascii="宋体" w:cs="宋体"/>
                <w:kern w:val="0"/>
                <w:sz w:val="19"/>
                <w:szCs w:val="19"/>
              </w:rPr>
              <w:t>&gt;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ascii="宋体" w:cs="宋体" w:hint="eastAsia"/>
                <w:kern w:val="0"/>
                <w:sz w:val="19"/>
                <w:szCs w:val="19"/>
              </w:rPr>
              <w:t>时，有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宋体" w:cs="宋体" w:hint="eastAsia"/>
                <w:kern w:val="0"/>
                <w:sz w:val="19"/>
                <w:szCs w:val="19"/>
              </w:rPr>
              <w:t>。</w:t>
            </w:r>
          </w:p>
          <w:p w14:paraId="21B3BC76" w14:textId="3B02009B" w:rsidR="000562C6" w:rsidRDefault="000562C6" w:rsidP="009909BD">
            <w:pPr>
              <w:ind w:firstLineChars="200" w:firstLine="420"/>
              <w:jc w:val="left"/>
            </w:pPr>
            <w:proofErr w:type="gramStart"/>
            <w:r>
              <w:rPr>
                <w:rFonts w:hint="eastAsia"/>
              </w:rPr>
              <w:t>从式</w:t>
            </w:r>
            <w:proofErr w:type="gramEnd"/>
            <w:r>
              <w:rPr>
                <w:rFonts w:hint="eastAsia"/>
              </w:rPr>
              <w:t>(3-2-9)</w:t>
            </w:r>
            <w:r>
              <w:rPr>
                <w:rFonts w:hint="eastAsia"/>
              </w:rPr>
              <w:t>可看出，只有当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&gt;0</m:t>
              </m:r>
            </m:oMath>
            <w:r w:rsidR="009909BD">
              <w:rPr>
                <w:rFonts w:hint="eastAsia"/>
              </w:rPr>
              <w:t>，</w:t>
            </w:r>
            <w:r>
              <w:rPr>
                <w:rFonts w:hint="eastAsia"/>
              </w:rPr>
              <w:t>即</w:t>
            </w:r>
            <m:oMath>
              <m:r>
                <w:rPr>
                  <w:rFonts w:ascii="Cambria Math" w:hAnsi="Cambria Math" w:hint="eastAsia"/>
                </w:rPr>
                <m:t>R&lt;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rad>
            </m:oMath>
            <w:r>
              <w:rPr>
                <w:rFonts w:hint="eastAsia"/>
              </w:rPr>
              <w:t>时，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才是实数，才有可能通过调频使电路达到谐振，实验中要注意这个问题。</w:t>
            </w:r>
          </w:p>
          <w:p w14:paraId="25A1D1C1" w14:textId="6EF88910" w:rsidR="000562C6" w:rsidRDefault="000562C6" w:rsidP="009E0367">
            <w:pPr>
              <w:ind w:firstLineChars="200" w:firstLine="420"/>
              <w:jc w:val="left"/>
            </w:pPr>
            <w:r>
              <w:rPr>
                <w:rFonts w:hint="eastAsia"/>
              </w:rPr>
              <w:t>谐振时，两个支路的电流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>大小几乎相等，相位差为</w:t>
            </w:r>
            <m:oMath>
              <m:r>
                <w:rPr>
                  <w:rFonts w:ascii="Cambria Math" w:hAnsi="Cambria Math" w:hint="eastAsia"/>
                </w:rPr>
                <m:t>π</m:t>
              </m:r>
            </m:oMath>
            <w:r>
              <w:rPr>
                <w:rFonts w:hint="eastAsia"/>
              </w:rPr>
              <w:t>，且近似为总电流</w:t>
            </w:r>
            <w:r w:rsidR="009909BD"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Q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  <w:r>
              <w:rPr>
                <w:rFonts w:hint="eastAsia"/>
              </w:rPr>
              <w:t>，即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>= Q</w:t>
            </w:r>
            <w:r w:rsidR="009E0367">
              <w:rPr>
                <w:rFonts w:hint="eastAsia"/>
              </w:rPr>
              <w:t>I</w:t>
            </w:r>
            <w:r w:rsidR="009E0367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—</w:t>
            </w:r>
            <w:proofErr w:type="gramStart"/>
            <w:r>
              <w:rPr>
                <w:rFonts w:hint="eastAsia"/>
              </w:rPr>
              <w:t>般都大于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，因而并联谐振也称为“电流谐振”。谐振时，因阻抗最大，在激励电流一定时，电压的有效值最大，如图</w:t>
            </w:r>
            <w:r>
              <w:rPr>
                <w:rFonts w:hint="eastAsia"/>
              </w:rPr>
              <w:t>3-2-5</w:t>
            </w:r>
            <w:r>
              <w:rPr>
                <w:rFonts w:hint="eastAsia"/>
              </w:rPr>
              <w:t>所示。</w:t>
            </w:r>
          </w:p>
          <w:p w14:paraId="7A88DF5A" w14:textId="6E04D9DE" w:rsidR="000562C6" w:rsidRPr="00476527" w:rsidRDefault="000562C6" w:rsidP="009E0367">
            <w:pPr>
              <w:ind w:firstLineChars="200" w:firstLine="420"/>
              <w:jc w:val="left"/>
            </w:pPr>
            <w:r>
              <w:rPr>
                <w:rFonts w:hint="eastAsia"/>
              </w:rPr>
              <w:t>和串联谐振电路一样，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越大，并联谐振电路的选择性越好</w:t>
            </w:r>
          </w:p>
        </w:tc>
      </w:tr>
      <w:tr w:rsidR="005F564A" w14:paraId="0B5ECE79" w14:textId="77777777" w:rsidTr="004F3040">
        <w:trPr>
          <w:trHeight w:val="926"/>
        </w:trPr>
        <w:tc>
          <w:tcPr>
            <w:tcW w:w="9720" w:type="dxa"/>
          </w:tcPr>
          <w:p w14:paraId="01C13560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45A7A166" w14:textId="77777777" w:rsidR="009E0367" w:rsidRPr="009E0367" w:rsidRDefault="009E0367" w:rsidP="009E0367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实验仪器包括：DH4503型实验仪、MVT-172D</w:t>
            </w:r>
            <w:proofErr w:type="gramStart"/>
            <w:r w:rsidRPr="009E0367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E0367">
              <w:rPr>
                <w:rFonts w:ascii="宋体" w:hAnsi="宋体" w:hint="eastAsia"/>
                <w:szCs w:val="21"/>
              </w:rPr>
              <w:t>数字毫伏表、导线若干。</w:t>
            </w:r>
          </w:p>
          <w:p w14:paraId="4AE79B53" w14:textId="77777777" w:rsidR="009E0367" w:rsidRPr="009E0367" w:rsidRDefault="009E0367" w:rsidP="009E0367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(―)DH4503型RLC实验仪</w:t>
            </w:r>
          </w:p>
          <w:p w14:paraId="323E8DC1" w14:textId="77777777" w:rsidR="009E0367" w:rsidRPr="009E0367" w:rsidRDefault="009E0367" w:rsidP="009E0367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1. DH4503型实验仪简介</w:t>
            </w:r>
          </w:p>
          <w:p w14:paraId="1974E16F" w14:textId="77777777" w:rsidR="005F564A" w:rsidRDefault="009E0367" w:rsidP="00342E45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DH4503型</w:t>
            </w:r>
            <w:r w:rsidR="00342E45">
              <w:rPr>
                <w:rFonts w:ascii="宋体" w:hAnsi="宋体" w:hint="eastAsia"/>
                <w:szCs w:val="21"/>
              </w:rPr>
              <w:t>RLC</w:t>
            </w:r>
            <w:r w:rsidRPr="009E0367">
              <w:rPr>
                <w:rFonts w:ascii="宋体" w:hAnsi="宋体" w:hint="eastAsia"/>
                <w:szCs w:val="21"/>
              </w:rPr>
              <w:t>实验仪与交流数字毫伏表配合可以开展RLC谐振特性的研究实验，与示波器配套可以开展RC、RL、</w:t>
            </w:r>
            <w:r w:rsidR="00342E45">
              <w:rPr>
                <w:rFonts w:ascii="宋体" w:hAnsi="宋体" w:hint="eastAsia"/>
                <w:szCs w:val="21"/>
              </w:rPr>
              <w:t>R</w:t>
            </w:r>
            <w:r w:rsidRPr="009E0367">
              <w:rPr>
                <w:rFonts w:ascii="宋体" w:hAnsi="宋体" w:hint="eastAsia"/>
                <w:szCs w:val="21"/>
              </w:rPr>
              <w:t>LC暂态特性实验及RC、RL、</w:t>
            </w:r>
            <w:r w:rsidR="00342E45">
              <w:rPr>
                <w:rFonts w:ascii="宋体" w:hAnsi="宋体" w:hint="eastAsia"/>
                <w:szCs w:val="21"/>
              </w:rPr>
              <w:t>R</w:t>
            </w:r>
            <w:r w:rsidR="00342E45">
              <w:rPr>
                <w:rFonts w:ascii="宋体" w:hAnsi="宋体"/>
                <w:szCs w:val="21"/>
              </w:rPr>
              <w:t>LC</w:t>
            </w:r>
            <w:r w:rsidRPr="009E0367">
              <w:rPr>
                <w:rFonts w:ascii="宋体" w:hAnsi="宋体" w:hint="eastAsia"/>
                <w:szCs w:val="21"/>
              </w:rPr>
              <w:t>稳态特性(幅频特性、相频特性)的研究，</w:t>
            </w:r>
            <w:r w:rsidR="00342E45">
              <w:rPr>
                <w:rFonts w:ascii="宋体" w:hAnsi="宋体" w:hint="eastAsia"/>
                <w:szCs w:val="21"/>
              </w:rPr>
              <w:t>R</w:t>
            </w:r>
            <w:r w:rsidR="00342E45">
              <w:rPr>
                <w:rFonts w:ascii="宋体" w:hAnsi="宋体"/>
                <w:szCs w:val="21"/>
              </w:rPr>
              <w:t>LC</w:t>
            </w:r>
            <w:r w:rsidRPr="009E0367">
              <w:rPr>
                <w:rFonts w:ascii="宋体" w:hAnsi="宋体" w:hint="eastAsia"/>
                <w:szCs w:val="21"/>
              </w:rPr>
              <w:t>串联并联选频特性分析</w:t>
            </w:r>
            <w:r w:rsidR="00342E45">
              <w:rPr>
                <w:rFonts w:ascii="宋体" w:hAnsi="宋体" w:hint="eastAsia"/>
                <w:szCs w:val="21"/>
              </w:rPr>
              <w:t>，</w:t>
            </w:r>
            <w:r w:rsidRPr="009E0367">
              <w:rPr>
                <w:rFonts w:ascii="宋体" w:hAnsi="宋体" w:hint="eastAsia"/>
                <w:szCs w:val="21"/>
              </w:rPr>
              <w:t>电感量、电容量的测量，交流信号的整流滤波实验。其操作面板如图3-2-6所示。</w:t>
            </w:r>
          </w:p>
          <w:p w14:paraId="0BE07A1F" w14:textId="77777777" w:rsidR="00342E45" w:rsidRDefault="00747C3E" w:rsidP="00747C3E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0A18678" wp14:editId="1940264B">
                  <wp:extent cx="2647847" cy="2052774"/>
                  <wp:effectExtent l="0" t="0" r="63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34" cy="20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27350" w14:textId="3D2694DF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2. DH4503型</w:t>
            </w:r>
            <w:r>
              <w:rPr>
                <w:rFonts w:ascii="宋体" w:hAnsi="宋体" w:hint="eastAsia"/>
                <w:szCs w:val="21"/>
              </w:rPr>
              <w:t>R</w:t>
            </w:r>
            <w:r w:rsidRPr="00747C3E">
              <w:rPr>
                <w:rFonts w:ascii="宋体" w:hAnsi="宋体" w:hint="eastAsia"/>
                <w:szCs w:val="21"/>
              </w:rPr>
              <w:t>LC实验仪主要技术指标</w:t>
            </w:r>
          </w:p>
          <w:p w14:paraId="536EBBF2" w14:textId="4257E220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(1) 输</w:t>
            </w:r>
            <w:r>
              <w:rPr>
                <w:rFonts w:ascii="宋体" w:hAnsi="宋体" w:hint="eastAsia"/>
                <w:szCs w:val="21"/>
              </w:rPr>
              <w:t>入</w:t>
            </w:r>
            <w:r w:rsidRPr="00747C3E">
              <w:rPr>
                <w:rFonts w:ascii="宋体" w:hAnsi="宋体" w:hint="eastAsia"/>
                <w:szCs w:val="21"/>
              </w:rPr>
              <w:t>电源：220 V±10%，50 Hz。</w:t>
            </w:r>
          </w:p>
          <w:p w14:paraId="5A2D24BB" w14:textId="5BD4D1F7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/>
                <w:szCs w:val="21"/>
              </w:rPr>
              <w:t xml:space="preserve">(2) </w:t>
            </w:r>
            <w:r w:rsidRPr="00747C3E">
              <w:rPr>
                <w:rFonts w:ascii="宋体" w:hAnsi="宋体" w:hint="eastAsia"/>
                <w:szCs w:val="21"/>
              </w:rPr>
              <w:t>环境适应性：</w:t>
            </w:r>
            <m:oMath>
              <m:r>
                <w:rPr>
                  <w:rFonts w:ascii="Cambria Math" w:hAnsi="Cambria Math"/>
                  <w:szCs w:val="21"/>
                </w:rPr>
                <m:t>10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35°C</m:t>
              </m:r>
            </m:oMath>
            <w:r w:rsidRPr="00747C3E">
              <w:rPr>
                <w:rFonts w:ascii="宋体" w:hAnsi="宋体" w:hint="eastAsia"/>
                <w:szCs w:val="21"/>
              </w:rPr>
              <w:t>；为</w:t>
            </w:r>
            <m:oMath>
              <m:r>
                <w:rPr>
                  <w:rFonts w:ascii="Cambria Math" w:hAnsi="Cambria Math"/>
                  <w:szCs w:val="21"/>
                </w:rPr>
                <m:t>25%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75%</m:t>
              </m:r>
            </m:oMath>
            <w:r w:rsidRPr="00747C3E">
              <w:rPr>
                <w:rFonts w:ascii="宋体" w:hAnsi="宋体" w:hint="eastAsia"/>
                <w:szCs w:val="21"/>
              </w:rPr>
              <w:t>。</w:t>
            </w:r>
          </w:p>
          <w:p w14:paraId="10E6F067" w14:textId="77777777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(3) 抗电强度：仪器能耐受50 Hz、500 V正弦波电压1 min。</w:t>
            </w:r>
          </w:p>
          <w:p w14:paraId="54DF9305" w14:textId="77777777" w:rsidR="00747C3E" w:rsidRDefault="00747C3E" w:rsidP="00747C3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(4) 信号源：输出波形为正弦波、方波、直流。</w:t>
            </w:r>
          </w:p>
          <w:p w14:paraId="743AB159" w14:textId="6417CB40" w:rsidR="009F7EE6" w:rsidRPr="009F7EE6" w:rsidRDefault="009F7EE6" w:rsidP="009F7EE6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F7EE6">
              <w:rPr>
                <w:rFonts w:ascii="宋体" w:hAnsi="宋体"/>
                <w:szCs w:val="21"/>
              </w:rPr>
              <w:t>T</w:t>
            </w:r>
            <w:r w:rsidRPr="009F7EE6">
              <w:rPr>
                <w:rFonts w:ascii="宋体" w:hAnsi="宋体" w:hint="eastAsia"/>
                <w:szCs w:val="21"/>
              </w:rPr>
              <w:t>作频率范围：正弦波（分三挡）分别为</w:t>
            </w:r>
            <m:oMath>
              <m:r>
                <w:rPr>
                  <w:rFonts w:ascii="Cambria Math" w:hAnsi="Cambria Math"/>
                  <w:szCs w:val="21"/>
                </w:rPr>
                <m:t>50 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 kHz</m:t>
              </m:r>
            </m:oMath>
            <w:r w:rsidRPr="009F7EE6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/>
                  <w:szCs w:val="21"/>
                </w:rPr>
                <m:t>1 kHz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10 kHz</m:t>
              </m:r>
            </m:oMath>
            <w:r>
              <w:rPr>
                <w:rFonts w:ascii="宋体" w:hAnsi="宋体" w:hint="eastAsia"/>
                <w:szCs w:val="21"/>
              </w:rPr>
              <w:t>、</w:t>
            </w:r>
            <w:r w:rsidRPr="009F7EE6">
              <w:rPr>
                <w:rFonts w:ascii="宋体" w:hAnsi="宋体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>10 kHz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 w:hint="eastAsia"/>
                  <w:szCs w:val="21"/>
                </w:rPr>
                <m:t>100 kHz</m:t>
              </m:r>
            </m:oMath>
            <w:r w:rsidRPr="009F7EE6">
              <w:rPr>
                <w:rFonts w:ascii="宋体" w:hAnsi="宋体" w:hint="eastAsia"/>
                <w:szCs w:val="21"/>
              </w:rPr>
              <w:t>；</w:t>
            </w:r>
          </w:p>
          <w:p w14:paraId="0AB2A51D" w14:textId="03BE149F" w:rsidR="009F7EE6" w:rsidRDefault="009F7EE6" w:rsidP="009F7EE6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F7EE6">
              <w:rPr>
                <w:rFonts w:ascii="宋体" w:hAnsi="宋体" w:hint="eastAsia"/>
                <w:szCs w:val="21"/>
              </w:rPr>
              <w:t>方波为：</w:t>
            </w:r>
            <m:oMath>
              <m:r>
                <w:rPr>
                  <w:rFonts w:ascii="Cambria Math" w:hAnsi="Cambria Math"/>
                  <w:szCs w:val="21"/>
                </w:rPr>
                <m:t>50 Hz~1 kHz</m:t>
              </m:r>
            </m:oMath>
            <w:r w:rsidR="00975F42">
              <w:rPr>
                <w:rFonts w:ascii="宋体" w:hAnsi="宋体" w:hint="eastAsia"/>
                <w:szCs w:val="21"/>
              </w:rPr>
              <w:t>。</w:t>
            </w:r>
          </w:p>
          <w:p w14:paraId="5F0BC4BB" w14:textId="77777777" w:rsidR="00975F42" w:rsidRPr="009F7EE6" w:rsidRDefault="00975F42" w:rsidP="00975F42">
            <w:pPr>
              <w:jc w:val="left"/>
              <w:rPr>
                <w:rFonts w:ascii="宋体" w:hAnsi="宋体"/>
                <w:szCs w:val="21"/>
              </w:rPr>
            </w:pPr>
          </w:p>
          <w:p w14:paraId="0274EDBB" w14:textId="567D98D7" w:rsidR="009F7EE6" w:rsidRPr="009F7EE6" w:rsidRDefault="009F7EE6" w:rsidP="009F7EE6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F7EE6">
              <w:rPr>
                <w:rFonts w:ascii="宋体" w:hAnsi="宋体" w:hint="eastAsia"/>
                <w:szCs w:val="21"/>
              </w:rPr>
              <w:lastRenderedPageBreak/>
              <w:t>最大信号幅度：正弦波、方波电压峰峰值为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10 V</m:t>
              </m:r>
            </m:oMath>
            <w:r w:rsidRPr="009F7EE6">
              <w:rPr>
                <w:rFonts w:ascii="宋体" w:hAnsi="宋体" w:hint="eastAsia"/>
                <w:szCs w:val="21"/>
              </w:rPr>
              <w:t>；</w:t>
            </w:r>
          </w:p>
          <w:p w14:paraId="57BFF6E7" w14:textId="77777777" w:rsidR="009F7EE6" w:rsidRDefault="009F7EE6" w:rsidP="009F7EE6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proofErr w:type="gramStart"/>
            <w:r w:rsidRPr="009F7EE6">
              <w:rPr>
                <w:rFonts w:ascii="宋体" w:hAnsi="宋体" w:hint="eastAsia"/>
                <w:szCs w:val="21"/>
              </w:rPr>
              <w:t>直流为</w:t>
            </w:r>
            <w:proofErr w:type="gramEnd"/>
            <m:oMath>
              <m:r>
                <w:rPr>
                  <w:rFonts w:ascii="Cambria Math" w:hAnsi="Cambria Math"/>
                  <w:szCs w:val="21"/>
                </w:rPr>
                <m:t>1.2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10 V</m:t>
              </m:r>
            </m:oMath>
            <w:r w:rsidRPr="009F7EE6">
              <w:rPr>
                <w:rFonts w:ascii="宋体" w:hAnsi="宋体" w:hint="eastAsia"/>
                <w:szCs w:val="21"/>
              </w:rPr>
              <w:t>。</w:t>
            </w:r>
          </w:p>
          <w:p w14:paraId="09378868" w14:textId="43AB72FE" w:rsidR="00975F42" w:rsidRPr="00975F42" w:rsidRDefault="00975F42" w:rsidP="00975F42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75F42">
              <w:rPr>
                <w:rFonts w:ascii="宋体" w:hAnsi="宋体" w:hint="eastAsia"/>
                <w:szCs w:val="21"/>
              </w:rPr>
              <w:t>（二）MVT-172D</w:t>
            </w:r>
            <w:proofErr w:type="gramStart"/>
            <w:r w:rsidRPr="00975F42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75F42">
              <w:rPr>
                <w:rFonts w:ascii="宋体" w:hAnsi="宋体" w:hint="eastAsia"/>
                <w:szCs w:val="21"/>
              </w:rPr>
              <w:t>数字毫伏表</w:t>
            </w:r>
          </w:p>
          <w:p w14:paraId="3278C03E" w14:textId="4F014379" w:rsidR="00975F42" w:rsidRPr="00975F42" w:rsidRDefault="00975F42" w:rsidP="00975F42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75F42">
              <w:rPr>
                <w:rFonts w:ascii="宋体" w:hAnsi="宋体" w:hint="eastAsia"/>
                <w:szCs w:val="21"/>
              </w:rPr>
              <w:t>1. MVT</w:t>
            </w:r>
            <w:r w:rsidR="004F69BA">
              <w:rPr>
                <w:rFonts w:ascii="宋体" w:hAnsi="宋体" w:hint="eastAsia"/>
                <w:szCs w:val="21"/>
              </w:rPr>
              <w:t>-</w:t>
            </w:r>
            <w:r w:rsidRPr="00975F42">
              <w:rPr>
                <w:rFonts w:ascii="宋体" w:hAnsi="宋体" w:hint="eastAsia"/>
                <w:szCs w:val="21"/>
              </w:rPr>
              <w:t>172D</w:t>
            </w:r>
            <w:proofErr w:type="gramStart"/>
            <w:r w:rsidRPr="00975F42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75F42">
              <w:rPr>
                <w:rFonts w:ascii="宋体" w:hAnsi="宋体" w:hint="eastAsia"/>
                <w:szCs w:val="21"/>
              </w:rPr>
              <w:t>数字毫伏表简介</w:t>
            </w:r>
          </w:p>
          <w:p w14:paraId="1DFBC43C" w14:textId="2DF171E2" w:rsidR="00975F42" w:rsidRDefault="00975F42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75F42">
              <w:rPr>
                <w:rFonts w:ascii="宋体" w:hAnsi="宋体"/>
                <w:szCs w:val="21"/>
              </w:rPr>
              <w:t>MVT-172D</w:t>
            </w:r>
            <w:proofErr w:type="gramStart"/>
            <w:r w:rsidRPr="00975F42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75F42">
              <w:rPr>
                <w:rFonts w:ascii="宋体" w:hAnsi="宋体" w:hint="eastAsia"/>
                <w:szCs w:val="21"/>
              </w:rPr>
              <w:t>数字毫伏表适用于测量频率为</w:t>
            </w:r>
            <m:oMath>
              <m:r>
                <w:rPr>
                  <w:rFonts w:ascii="Cambria Math" w:hAnsi="Cambria Math"/>
                  <w:szCs w:val="21"/>
                </w:rPr>
                <m:t>5 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 xml:space="preserve">2 MHz, 30 </m:t>
              </m:r>
              <m:r>
                <w:rPr>
                  <w:rFonts w:ascii="Cambria Math" w:hAnsi="Cambria Math" w:hint="eastAsia"/>
                  <w:szCs w:val="21"/>
                </w:rPr>
                <m:t>μ</m:t>
              </m:r>
              <m:r>
                <w:rPr>
                  <w:rFonts w:ascii="Cambria Math" w:hAnsi="Cambria Math"/>
                  <w:szCs w:val="21"/>
                </w:rPr>
                <m:t>V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300 V</m:t>
              </m:r>
            </m:oMath>
            <w:r w:rsidRPr="00975F42">
              <w:rPr>
                <w:rFonts w:ascii="宋体" w:hAnsi="宋体" w:hint="eastAsia"/>
                <w:szCs w:val="21"/>
              </w:rPr>
              <w:t>的正弦波的有效电压值</w:t>
            </w:r>
            <w:r w:rsidR="00C564E7">
              <w:rPr>
                <w:rFonts w:ascii="宋体" w:hAnsi="宋体" w:hint="eastAsia"/>
                <w:szCs w:val="21"/>
              </w:rPr>
              <w:t>，</w:t>
            </w:r>
            <w:r w:rsidRPr="00975F42">
              <w:rPr>
                <w:rFonts w:ascii="宋体" w:hAnsi="宋体" w:hint="eastAsia"/>
                <w:szCs w:val="21"/>
              </w:rPr>
              <w:t>采用4位数显，有电压V、dB、dBm三种显示方式，其操作面板如圈3-2-7所示。</w:t>
            </w:r>
          </w:p>
          <w:p w14:paraId="70332DF6" w14:textId="77777777" w:rsidR="00CC3D1E" w:rsidRDefault="00CC3D1E" w:rsidP="00CC3D1E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16E6093" wp14:editId="76A62845">
                  <wp:extent cx="2540000" cy="13378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900" cy="13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46E4E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POWER：电源开关。</w:t>
            </w:r>
          </w:p>
          <w:p w14:paraId="042963E2" w14:textId="59D4ECDF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AUTO/MAN：测量方式选择。开机</w:t>
            </w:r>
            <w:r w:rsidR="00F80A7C">
              <w:rPr>
                <w:rFonts w:ascii="宋体" w:hAnsi="宋体" w:hint="eastAsia"/>
                <w:szCs w:val="21"/>
              </w:rPr>
              <w:t>时</w:t>
            </w:r>
            <w:r w:rsidRPr="00CC3D1E">
              <w:rPr>
                <w:rFonts w:ascii="宋体" w:hAnsi="宋体" w:hint="eastAsia"/>
                <w:szCs w:val="21"/>
              </w:rPr>
              <w:t>处于“AUT</w:t>
            </w:r>
            <w:r w:rsidR="00F80A7C">
              <w:rPr>
                <w:rFonts w:ascii="宋体" w:hAnsi="宋体" w:hint="eastAsia"/>
                <w:szCs w:val="21"/>
              </w:rPr>
              <w:t>O</w:t>
            </w:r>
            <w:r w:rsidRPr="00CC3D1E">
              <w:rPr>
                <w:rFonts w:ascii="宋体" w:hAnsi="宋体" w:hint="eastAsia"/>
                <w:szCs w:val="21"/>
              </w:rPr>
              <w:t>”（自动转换量程）状态，按一下该开关，转换到“MAN”（手动转换量程），再按下该开关，回到“AUTO”状态。</w:t>
            </w:r>
          </w:p>
          <w:p w14:paraId="42E98B0D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PRESET PANGE：当测量方式为“MAN”时用于改变量程。</w:t>
            </w:r>
          </w:p>
          <w:p w14:paraId="4A85B378" w14:textId="588FFCA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CHANNEL（CH1/ CH2）：用于选择测量通道，按下CHANNEL键，若“CH1”前的灯亮.表头将显示CH1测得的电压；若“CH2”前的灯亮，表头将显示CH2测得的电压。</w:t>
            </w:r>
          </w:p>
          <w:p w14:paraId="0642DD30" w14:textId="331A3411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CH1:被测信号输入通道1</w:t>
            </w:r>
            <w:r w:rsidR="00F80A7C">
              <w:rPr>
                <w:rFonts w:ascii="宋体" w:hAnsi="宋体" w:hint="eastAsia"/>
                <w:szCs w:val="21"/>
              </w:rPr>
              <w:t>。</w:t>
            </w:r>
          </w:p>
          <w:p w14:paraId="4E2C1EB4" w14:textId="7995B19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CH2：被测信号输人通道2</w:t>
            </w:r>
            <w:r w:rsidR="00F80A7C">
              <w:rPr>
                <w:rFonts w:ascii="宋体" w:hAnsi="宋体" w:hint="eastAsia"/>
                <w:szCs w:val="21"/>
              </w:rPr>
              <w:t>。</w:t>
            </w:r>
          </w:p>
          <w:p w14:paraId="0DA2B5F0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OVER：该指示灯亮，表示量程不合适。</w:t>
            </w:r>
          </w:p>
          <w:p w14:paraId="362A63CC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AUTO：该指示灯亮，表示处于</w:t>
            </w:r>
            <w:proofErr w:type="gramStart"/>
            <w:r w:rsidRPr="00CC3D1E">
              <w:rPr>
                <w:rFonts w:ascii="宋体" w:hAnsi="宋体" w:hint="eastAsia"/>
                <w:szCs w:val="21"/>
              </w:rPr>
              <w:t>自动测换量程</w:t>
            </w:r>
            <w:proofErr w:type="gramEnd"/>
            <w:r w:rsidRPr="00CC3D1E">
              <w:rPr>
                <w:rFonts w:ascii="宋体" w:hAnsi="宋体" w:hint="eastAsia"/>
                <w:szCs w:val="21"/>
              </w:rPr>
              <w:t>的状态。</w:t>
            </w:r>
          </w:p>
          <w:p w14:paraId="5B676758" w14:textId="77777777" w:rsid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MAN：该指示灯亮，表示处于</w:t>
            </w:r>
            <w:proofErr w:type="gramStart"/>
            <w:r w:rsidRPr="00CC3D1E">
              <w:rPr>
                <w:rFonts w:ascii="宋体" w:hAnsi="宋体" w:hint="eastAsia"/>
                <w:szCs w:val="21"/>
              </w:rPr>
              <w:t>手动测换量程</w:t>
            </w:r>
            <w:proofErr w:type="gramEnd"/>
            <w:r w:rsidRPr="00CC3D1E">
              <w:rPr>
                <w:rFonts w:ascii="宋体" w:hAnsi="宋体" w:hint="eastAsia"/>
                <w:szCs w:val="21"/>
              </w:rPr>
              <w:t>的状态。</w:t>
            </w:r>
          </w:p>
          <w:p w14:paraId="40D1F04B" w14:textId="77777777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2.主要技术指标</w:t>
            </w:r>
          </w:p>
          <w:p w14:paraId="50FC32B4" w14:textId="4013DD07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</w:t>
            </w:r>
            <w:r w:rsidRPr="00A251F0">
              <w:rPr>
                <w:rFonts w:ascii="宋体" w:hAnsi="宋体"/>
                <w:szCs w:val="21"/>
              </w:rPr>
              <w:t>1</w:t>
            </w:r>
            <w:r w:rsidRPr="00A251F0">
              <w:rPr>
                <w:rFonts w:ascii="宋体" w:hAnsi="宋体" w:hint="eastAsia"/>
                <w:szCs w:val="21"/>
              </w:rPr>
              <w:t>）</w:t>
            </w:r>
            <w:r w:rsidRPr="00A251F0">
              <w:rPr>
                <w:rFonts w:ascii="宋体" w:hAnsi="宋体"/>
                <w:szCs w:val="21"/>
              </w:rPr>
              <w:t xml:space="preserve"> </w:t>
            </w:r>
            <w:r w:rsidRPr="00A251F0">
              <w:rPr>
                <w:rFonts w:ascii="宋体" w:hAnsi="宋体" w:hint="eastAsia"/>
                <w:szCs w:val="21"/>
              </w:rPr>
              <w:t>交流电压测量范围：</w:t>
            </w:r>
            <m:oMath>
              <m:r>
                <w:rPr>
                  <w:rFonts w:ascii="Cambria Math" w:hAnsi="Cambria Math"/>
                  <w:szCs w:val="21"/>
                </w:rPr>
                <m:t>30</m:t>
              </m:r>
              <m:r>
                <w:rPr>
                  <w:rFonts w:ascii="Cambria Math" w:hAnsi="Cambria Math" w:hint="eastAsia"/>
                  <w:szCs w:val="21"/>
                </w:rPr>
                <m:t>μ</m:t>
              </m:r>
              <m:r>
                <w:rPr>
                  <w:rFonts w:ascii="Cambria Math" w:hAnsi="Cambria Math"/>
                  <w:szCs w:val="21"/>
                </w:rPr>
                <m:t>V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300V</m:t>
              </m:r>
            </m:oMath>
            <w:r w:rsidRPr="00A251F0">
              <w:rPr>
                <w:rFonts w:ascii="宋体" w:hAnsi="宋体" w:hint="eastAsia"/>
                <w:szCs w:val="21"/>
              </w:rPr>
              <w:t>。</w:t>
            </w:r>
          </w:p>
          <w:p w14:paraId="76320BD6" w14:textId="251B063D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（2） 量程：3mV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30mV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300mV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300V。</w:t>
            </w:r>
          </w:p>
          <w:p w14:paraId="78FD18E2" w14:textId="0F65DE8E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（3） 电压的固有误差：</w:t>
            </w:r>
            <m:oMath>
              <m:r>
                <w:rPr>
                  <w:rFonts w:ascii="Cambria Math" w:hAnsi="Cambria Math"/>
                  <w:szCs w:val="21"/>
                </w:rPr>
                <m:t>±</m:t>
              </m:r>
            </m:oMath>
            <w:r w:rsidRPr="00A251F0">
              <w:rPr>
                <w:rFonts w:ascii="宋体" w:hAnsi="宋体" w:hint="eastAsia"/>
                <w:szCs w:val="21"/>
              </w:rPr>
              <w:t>5%读数土6个字（1 kHz为基准）。</w:t>
            </w:r>
          </w:p>
          <w:p w14:paraId="20B097F4" w14:textId="6E1C9361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</w:t>
            </w:r>
            <w:r w:rsidRPr="00A251F0">
              <w:rPr>
                <w:rFonts w:ascii="宋体" w:hAnsi="宋体"/>
                <w:szCs w:val="21"/>
              </w:rPr>
              <w:t>4</w:t>
            </w:r>
            <w:r w:rsidRPr="00A251F0">
              <w:rPr>
                <w:rFonts w:ascii="宋体" w:hAnsi="宋体" w:hint="eastAsia"/>
                <w:szCs w:val="21"/>
              </w:rPr>
              <w:t>）</w:t>
            </w:r>
            <w:r w:rsidRPr="00A251F0">
              <w:rPr>
                <w:rFonts w:ascii="宋体" w:hAnsi="宋体"/>
                <w:szCs w:val="21"/>
              </w:rPr>
              <w:t xml:space="preserve"> </w:t>
            </w:r>
            <w:r w:rsidRPr="00A251F0">
              <w:rPr>
                <w:rFonts w:ascii="宋体" w:hAnsi="宋体" w:hint="eastAsia"/>
                <w:szCs w:val="21"/>
              </w:rPr>
              <w:t>频率范围：</w:t>
            </w:r>
            <m:oMath>
              <m:r>
                <w:rPr>
                  <w:rFonts w:ascii="Cambria Math" w:hAnsi="Cambria Math"/>
                  <w:szCs w:val="21"/>
                </w:rPr>
                <m:t>5Hz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2MHz</m:t>
              </m:r>
            </m:oMath>
            <w:r w:rsidRPr="00A251F0">
              <w:rPr>
                <w:rFonts w:ascii="宋体" w:hAnsi="宋体" w:hint="eastAsia"/>
                <w:szCs w:val="21"/>
              </w:rPr>
              <w:t>。</w:t>
            </w:r>
          </w:p>
          <w:p w14:paraId="6C2966EF" w14:textId="31C23D3D" w:rsidR="00A251F0" w:rsidRPr="00CC3D1E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（5） 最大输入电压有效值：450 rms。</w:t>
            </w:r>
          </w:p>
        </w:tc>
      </w:tr>
      <w:tr w:rsidR="005F564A" w14:paraId="27DEC2B4" w14:textId="77777777" w:rsidTr="004F3040">
        <w:trPr>
          <w:trHeight w:val="770"/>
        </w:trPr>
        <w:tc>
          <w:tcPr>
            <w:tcW w:w="9720" w:type="dxa"/>
          </w:tcPr>
          <w:p w14:paraId="3E137E54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2A61B4E2" w14:textId="77777777" w:rsidR="003C33F4" w:rsidRPr="003C33F4" w:rsidRDefault="003C33F4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（一）RLC串联电路的谐振特性研究</w:t>
            </w:r>
          </w:p>
          <w:p w14:paraId="0165053E" w14:textId="77777777" w:rsidR="003C33F4" w:rsidRPr="003C33F4" w:rsidRDefault="003C33F4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具体要求：</w:t>
            </w:r>
          </w:p>
          <w:p w14:paraId="1C50153B" w14:textId="2B4FC170" w:rsidR="003C33F4" w:rsidRPr="003C33F4" w:rsidRDefault="003C33F4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（1）分别取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100Ω</m:t>
              </m:r>
            </m:oMath>
            <w:r w:rsidRPr="003C33F4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=200Ω</m:t>
              </m:r>
            </m:oMath>
            <w:r w:rsidRPr="003C33F4">
              <w:rPr>
                <w:rFonts w:ascii="宋体" w:hAnsi="宋体" w:hint="eastAsia"/>
                <w:szCs w:val="21"/>
              </w:rPr>
              <w:t>测两条谐振曲线，分析电路中电阻不同会有哪些影响。</w:t>
            </w:r>
          </w:p>
          <w:p w14:paraId="2A1868CC" w14:textId="1D99AB5D" w:rsidR="003C33F4" w:rsidRPr="003C33F4" w:rsidRDefault="003C33F4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（2）测量谐振频率，分析谐振频率的测量值和理论值是否相等，若不相等，请分析原因。</w:t>
            </w:r>
          </w:p>
          <w:p w14:paraId="05791CA6" w14:textId="0EBFB0B9" w:rsidR="003C33F4" w:rsidRPr="003C33F4" w:rsidRDefault="003C33F4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（3）测量带宽：测出谐振曲线后，可由谐振曲线图求出带宽。</w:t>
            </w:r>
          </w:p>
          <w:p w14:paraId="27443BB2" w14:textId="77777777" w:rsidR="003C33F4" w:rsidRDefault="003C33F4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4</w:t>
            </w:r>
            <w:r w:rsidRPr="003C33F4">
              <w:rPr>
                <w:rFonts w:ascii="宋体" w:hAnsi="宋体" w:hint="eastAsia"/>
                <w:szCs w:val="21"/>
              </w:rPr>
              <w:t>）测量品质因数Q</w:t>
            </w:r>
            <w:r w:rsidR="00650885">
              <w:rPr>
                <w:rFonts w:ascii="宋体" w:hAnsi="宋体" w:hint="eastAsia"/>
                <w:szCs w:val="21"/>
              </w:rPr>
              <w:t>，</w:t>
            </w:r>
            <w:r w:rsidRPr="003C33F4">
              <w:rPr>
                <w:rFonts w:ascii="宋体" w:hAnsi="宋体" w:hint="eastAsia"/>
                <w:szCs w:val="21"/>
              </w:rPr>
              <w:t>并分別用</w:t>
            </w:r>
            <w:r w:rsidR="00650885">
              <w:rPr>
                <w:rFonts w:ascii="宋体" w:hAnsi="宋体" w:hint="eastAsia"/>
                <w:szCs w:val="21"/>
              </w:rPr>
              <w:t>三</w:t>
            </w:r>
            <w:r w:rsidRPr="003C33F4">
              <w:rPr>
                <w:rFonts w:ascii="宋体" w:hAnsi="宋体" w:hint="eastAsia"/>
                <w:szCs w:val="21"/>
              </w:rPr>
              <w:t>种方法计算Q值，比较三种方法的计算结果是否相等，若不等，分析原因。</w:t>
            </w:r>
          </w:p>
          <w:p w14:paraId="3D8A3495" w14:textId="6B1070A1" w:rsidR="00650885" w:rsidRDefault="00650885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方法1：</w:t>
            </w:r>
            <m:oMath>
              <m:r>
                <w:rPr>
                  <w:rFonts w:ascii="Cambria Math" w:hAnsi="Cambria Math" w:hint="eastAsia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</m:oMath>
          </w:p>
          <w:p w14:paraId="1C85529F" w14:textId="6073CDE3" w:rsidR="00650885" w:rsidRDefault="00650885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方法2：</w:t>
            </w:r>
            <m:oMath>
              <m:r>
                <w:rPr>
                  <w:rFonts w:ascii="Cambria Math" w:hAnsi="Cambria Math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den>
                  </m:f>
                </m:e>
              </m:rad>
            </m:oMath>
            <w:r>
              <w:rPr>
                <w:rFonts w:ascii="宋体" w:hAnsi="宋体" w:hint="eastAsia"/>
                <w:szCs w:val="21"/>
              </w:rPr>
              <w:t>，其中</w:t>
            </w:r>
            <m:oMath>
              <m:r>
                <w:rPr>
                  <w:rFonts w:ascii="Cambria Math" w:hAnsi="Cambria Math"/>
                  <w:szCs w:val="21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</w:p>
          <w:p w14:paraId="6483F058" w14:textId="77777777" w:rsidR="00650885" w:rsidRDefault="00650885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50885">
              <w:rPr>
                <w:rFonts w:ascii="宋体" w:hAnsi="宋体" w:hint="eastAsia"/>
                <w:szCs w:val="21"/>
              </w:rPr>
              <w:t>方法</w:t>
            </w:r>
            <w:r>
              <w:rPr>
                <w:rFonts w:ascii="宋体" w:hAnsi="宋体" w:hint="eastAsia"/>
                <w:szCs w:val="21"/>
              </w:rPr>
              <w:t>3：</w:t>
            </w:r>
            <m:oMath>
              <m:r>
                <w:rPr>
                  <w:rFonts w:ascii="Cambria Math" w:hAnsi="Cambria Math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</w:p>
          <w:p w14:paraId="6036BBDD" w14:textId="62A22302" w:rsidR="00522972" w:rsidRPr="00522972" w:rsidRDefault="002E67E9" w:rsidP="00522972">
            <w:pPr>
              <w:ind w:firstLineChars="200" w:firstLine="480"/>
              <w:rPr>
                <w:rFonts w:ascii="宋体" w:hAnsi="宋体"/>
                <w:szCs w:val="21"/>
              </w:rPr>
            </w:pPr>
            <w:r w:rsidRPr="002E67E9">
              <w:rPr>
                <w:rFonts w:eastAsia="黑体"/>
                <w:noProof/>
                <w:sz w:val="24"/>
              </w:rPr>
              <w:lastRenderedPageBreak/>
              <w:drawing>
                <wp:anchor distT="0" distB="0" distL="114300" distR="114300" simplePos="0" relativeHeight="251660800" behindDoc="0" locked="0" layoutInCell="1" allowOverlap="1" wp14:anchorId="7A92CDDC" wp14:editId="5DAC7E99">
                  <wp:simplePos x="0" y="0"/>
                  <wp:positionH relativeFrom="column">
                    <wp:posOffset>3938905</wp:posOffset>
                  </wp:positionH>
                  <wp:positionV relativeFrom="paragraph">
                    <wp:posOffset>53340</wp:posOffset>
                  </wp:positionV>
                  <wp:extent cx="2037715" cy="1315085"/>
                  <wp:effectExtent l="0" t="0" r="635" b="0"/>
                  <wp:wrapThrough wrapText="bothSides">
                    <wp:wrapPolygon edited="0">
                      <wp:start x="0" y="0"/>
                      <wp:lineTo x="0" y="21277"/>
                      <wp:lineTo x="21405" y="21277"/>
                      <wp:lineTo x="21405" y="0"/>
                      <wp:lineTo x="0" y="0"/>
                    </wp:wrapPolygon>
                  </wp:wrapThrough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2972" w:rsidRPr="00522972">
              <w:rPr>
                <w:rFonts w:ascii="宋体" w:hAnsi="宋体" w:hint="eastAsia"/>
                <w:szCs w:val="21"/>
              </w:rPr>
              <w:t>操作提示:</w:t>
            </w:r>
          </w:p>
          <w:p w14:paraId="1D39EAC2" w14:textId="18F0C461" w:rsidR="00522972" w:rsidRDefault="00522972" w:rsidP="00522972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22972">
              <w:rPr>
                <w:rFonts w:ascii="宋体" w:hAnsi="宋体" w:hint="eastAsia"/>
                <w:szCs w:val="21"/>
              </w:rPr>
              <w:t>（1）测绘谐振曲线时应保持信号源的输出电压不变。信号源输出电压为2V以下，为便于计算</w:t>
            </w:r>
            <w:r w:rsidR="00A1123D">
              <w:rPr>
                <w:rFonts w:ascii="宋体" w:hAnsi="宋体" w:hint="eastAsia"/>
                <w:szCs w:val="21"/>
              </w:rPr>
              <w:t>，</w:t>
            </w:r>
            <w:r w:rsidRPr="00522972">
              <w:rPr>
                <w:rFonts w:ascii="宋体" w:hAnsi="宋体" w:hint="eastAsia"/>
                <w:szCs w:val="21"/>
              </w:rPr>
              <w:t>推荐值为</w:t>
            </w:r>
            <w:r w:rsidR="00A1123D">
              <w:rPr>
                <w:rFonts w:ascii="宋体" w:hAnsi="宋体"/>
                <w:szCs w:val="21"/>
              </w:rPr>
              <w:t>1</w:t>
            </w:r>
            <w:r w:rsidRPr="00522972">
              <w:rPr>
                <w:rFonts w:ascii="宋体" w:hAnsi="宋体" w:hint="eastAsia"/>
                <w:szCs w:val="21"/>
              </w:rPr>
              <w:t>V。电源的频率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522972">
              <w:rPr>
                <w:rFonts w:ascii="宋体" w:hAnsi="宋体" w:hint="eastAsia"/>
                <w:szCs w:val="21"/>
              </w:rPr>
              <w:t>可由</w:t>
            </w:r>
            <w:r w:rsidR="00A1123D">
              <w:rPr>
                <w:rFonts w:ascii="宋体" w:hAnsi="宋体" w:hint="eastAsia"/>
                <w:szCs w:val="21"/>
              </w:rPr>
              <w:t>R</w:t>
            </w:r>
            <w:r w:rsidRPr="00522972">
              <w:rPr>
                <w:rFonts w:ascii="宋体" w:hAnsi="宋体" w:hint="eastAsia"/>
                <w:szCs w:val="21"/>
              </w:rPr>
              <w:t>LC实验仪的频率计直接读出，电路电流由</w:t>
            </w:r>
            <m:oMath>
              <m:r>
                <w:rPr>
                  <w:rFonts w:ascii="Cambria Math" w:hAnsi="Cambria Math" w:hint="eastAsia"/>
                  <w:szCs w:val="21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hint="eastAsia"/>
                  <w:szCs w:val="21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522972">
              <w:rPr>
                <w:rFonts w:ascii="宋体" w:hAnsi="宋体" w:hint="eastAsia"/>
                <w:szCs w:val="21"/>
              </w:rPr>
              <w:t>算出。用交流毫伏表的两个通道分别测信号源电压</w:t>
            </w: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</m:oMath>
            <w:r w:rsidRPr="00522972">
              <w:rPr>
                <w:rFonts w:ascii="宋体" w:hAnsi="宋体" w:hint="eastAsia"/>
                <w:szCs w:val="21"/>
              </w:rPr>
              <w:t>和电阻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522972">
              <w:rPr>
                <w:rFonts w:ascii="宋体" w:hAnsi="宋体" w:hint="eastAsia"/>
                <w:szCs w:val="21"/>
              </w:rPr>
              <w:t>的电压时须注意毫伏表两通道的地线是相通的</w:t>
            </w:r>
            <w:r w:rsidR="00A1123D">
              <w:rPr>
                <w:rFonts w:ascii="宋体" w:hAnsi="宋体" w:hint="eastAsia"/>
                <w:szCs w:val="21"/>
              </w:rPr>
              <w:t>，</w:t>
            </w:r>
            <w:r w:rsidRPr="00522972">
              <w:rPr>
                <w:rFonts w:ascii="宋体" w:hAnsi="宋体" w:hint="eastAsia"/>
                <w:szCs w:val="21"/>
              </w:rPr>
              <w:t>接</w:t>
            </w:r>
            <w:r w:rsidR="00A1123D">
              <w:rPr>
                <w:rFonts w:ascii="宋体" w:hAnsi="宋体" w:hint="eastAsia"/>
                <w:szCs w:val="21"/>
              </w:rPr>
              <w:t>入</w:t>
            </w:r>
            <w:r w:rsidRPr="00522972">
              <w:rPr>
                <w:rFonts w:ascii="宋体" w:hAnsi="宋体" w:hint="eastAsia"/>
                <w:szCs w:val="21"/>
              </w:rPr>
              <w:t>电路时应在同一点上（共地），否则会造成短路。测量电路呵参照图3-2-8。</w:t>
            </w:r>
          </w:p>
          <w:p w14:paraId="72ACFD1A" w14:textId="3008CDD1" w:rsidR="002E67E9" w:rsidRPr="002E67E9" w:rsidRDefault="002E67E9" w:rsidP="002E67E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（2）选合适的L值、C值和</w:t>
            </w:r>
            <w:r w:rsidR="00D94A47">
              <w:rPr>
                <w:rFonts w:ascii="宋体" w:hAnsi="宋体" w:hint="eastAsia"/>
                <w:szCs w:val="21"/>
              </w:rPr>
              <w:t>R</w:t>
            </w:r>
            <w:r w:rsidRPr="002E67E9">
              <w:rPr>
                <w:rFonts w:ascii="宋体" w:hAnsi="宋体" w:hint="eastAsia"/>
                <w:szCs w:val="21"/>
              </w:rPr>
              <w:t>值，推荐值为</w:t>
            </w:r>
            <m:oMath>
              <m:r>
                <w:rPr>
                  <w:rFonts w:ascii="Cambria Math" w:hAnsi="Cambria Math" w:hint="eastAsia"/>
                  <w:szCs w:val="21"/>
                </w:rPr>
                <m:t>L=100mH</m:t>
              </m:r>
            </m:oMath>
            <w:r w:rsidR="00C564E7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C=4.4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2E67E9">
              <w:rPr>
                <w:rFonts w:ascii="宋体" w:hAnsi="宋体" w:hint="eastAsia"/>
                <w:szCs w:val="21"/>
              </w:rPr>
              <w:t>。</w:t>
            </w:r>
          </w:p>
          <w:p w14:paraId="735EA505" w14:textId="35432D74" w:rsidR="002E67E9" w:rsidRPr="002E67E9" w:rsidRDefault="002E67E9" w:rsidP="002E67E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（3）测量点的选择。先计算出谐振频率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的理论值，再从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 w:cs="微软雅黑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1000(</m:t>
              </m:r>
              <m:r>
                <w:rPr>
                  <w:rFonts w:ascii="Cambria Math" w:hAnsi="Cambria Math" w:hint="eastAsia"/>
                  <w:szCs w:val="21"/>
                </w:rPr>
                <m:t>Hz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  <w:r w:rsidRPr="002E67E9">
              <w:rPr>
                <w:rFonts w:ascii="宋体" w:hAnsi="宋体" w:hint="eastAsia"/>
                <w:szCs w:val="21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+1000(Hz)</m:t>
              </m:r>
            </m:oMath>
            <w:r w:rsidR="005F5668">
              <w:rPr>
                <w:rFonts w:ascii="宋体" w:hAnsi="宋体" w:hint="eastAsia"/>
                <w:szCs w:val="21"/>
              </w:rPr>
              <w:t>，</w:t>
            </w:r>
            <w:r w:rsidRPr="002E67E9">
              <w:rPr>
                <w:rFonts w:ascii="宋体" w:hAnsi="宋体" w:hint="eastAsia"/>
                <w:szCs w:val="21"/>
              </w:rPr>
              <w:t>相隔一定频率间隔测一次电压值</w:t>
            </w:r>
            <w:r w:rsidR="005F5668">
              <w:rPr>
                <w:rFonts w:ascii="宋体" w:hAnsi="宋体" w:hint="eastAsia"/>
                <w:szCs w:val="21"/>
              </w:rPr>
              <w:t>，</w:t>
            </w:r>
            <w:r w:rsidRPr="002E67E9">
              <w:rPr>
                <w:rFonts w:ascii="宋体" w:hAnsi="宋体" w:hint="eastAsia"/>
                <w:szCs w:val="21"/>
              </w:rPr>
              <w:t>在谐振频率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附近应缩短步长多测几个点。</w:t>
            </w:r>
          </w:p>
          <w:p w14:paraId="05461143" w14:textId="167D1757" w:rsidR="002E67E9" w:rsidRPr="002E67E9" w:rsidRDefault="002E67E9" w:rsidP="002E67E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（4）当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达到最大时对应的电源频率就是谐振频率</w:t>
            </w:r>
            <w:r w:rsidR="0051076D">
              <w:rPr>
                <w:rFonts w:ascii="宋体" w:hAnsi="宋体" w:hint="eastAsia"/>
                <w:szCs w:val="21"/>
              </w:rPr>
              <w:t>，</w:t>
            </w:r>
            <w:proofErr w:type="gramStart"/>
            <w:r w:rsidRPr="002E67E9">
              <w:rPr>
                <w:rFonts w:ascii="宋体" w:hAnsi="宋体" w:hint="eastAsia"/>
                <w:szCs w:val="21"/>
              </w:rPr>
              <w:t>请记录</w:t>
            </w:r>
            <w:proofErr w:type="gramEnd"/>
            <w:r w:rsidRPr="002E67E9">
              <w:rPr>
                <w:rFonts w:ascii="宋体" w:hAnsi="宋体" w:hint="eastAsia"/>
                <w:szCs w:val="21"/>
              </w:rPr>
              <w:t>这一点的坐标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max</m:t>
                      </m:r>
                    </m:sub>
                  </m:sSub>
                </m:e>
              </m:d>
            </m:oMath>
            <w:r w:rsidR="00401C65">
              <w:rPr>
                <w:rFonts w:ascii="宋体" w:hAnsi="宋体" w:hint="eastAsia"/>
                <w:szCs w:val="21"/>
              </w:rPr>
              <w:t>。</w:t>
            </w:r>
            <w:r w:rsidRPr="002E67E9">
              <w:rPr>
                <w:rFonts w:ascii="宋体" w:hAnsi="宋体" w:hint="eastAsia"/>
                <w:szCs w:val="21"/>
              </w:rPr>
              <w:t>作图时应注意，这一点对应谐振曲线的峰值点。</w:t>
            </w:r>
          </w:p>
          <w:p w14:paraId="3C524ECC" w14:textId="77777777" w:rsidR="002E67E9" w:rsidRDefault="002E67E9" w:rsidP="00D94A47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（5）品质因数Q的</w:t>
            </w:r>
            <w:r w:rsidR="00401C65">
              <w:rPr>
                <w:rFonts w:ascii="宋体" w:hAnsi="宋体" w:hint="eastAsia"/>
                <w:szCs w:val="21"/>
              </w:rPr>
              <w:t>测量</w:t>
            </w:r>
            <w:r w:rsidRPr="002E67E9">
              <w:rPr>
                <w:rFonts w:ascii="宋体" w:hAnsi="宋体" w:hint="eastAsia"/>
                <w:szCs w:val="21"/>
              </w:rPr>
              <w:t>方法。达到谐振吋，测量电路中L、C上的电压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，由</w:t>
            </w:r>
            <m:oMath>
              <m:r>
                <w:rPr>
                  <w:rFonts w:ascii="Cambria Math" w:hAnsi="Cambria Math" w:hint="eastAsia"/>
                  <w:szCs w:val="21"/>
                </w:rPr>
                <m:t>Q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</m:oMath>
            <w:r w:rsidRPr="002E67E9">
              <w:rPr>
                <w:rFonts w:ascii="宋体" w:hAnsi="宋体" w:hint="eastAsia"/>
                <w:szCs w:val="21"/>
              </w:rPr>
              <w:t>可计算出Q。</w:t>
            </w:r>
          </w:p>
          <w:p w14:paraId="116FF254" w14:textId="77777777" w:rsidR="005D44ED" w:rsidRPr="005D44ED" w:rsidRDefault="005D44ED" w:rsidP="005D44E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44ED">
              <w:rPr>
                <w:rFonts w:ascii="宋体" w:hAnsi="宋体" w:hint="eastAsia"/>
                <w:szCs w:val="21"/>
              </w:rPr>
              <w:t>（二）RLC并联电路的谐振特性研究（选做）</w:t>
            </w:r>
          </w:p>
          <w:p w14:paraId="0EB04993" w14:textId="77777777" w:rsidR="005D44ED" w:rsidRPr="005D44ED" w:rsidRDefault="005D44ED" w:rsidP="005D44E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44ED">
              <w:rPr>
                <w:rFonts w:ascii="宋体" w:hAnsi="宋体" w:hint="eastAsia"/>
                <w:szCs w:val="21"/>
              </w:rPr>
              <w:t>具体要求：自行拟定测量内容及方法，对并联电路的谐振现象做进一步的探究。</w:t>
            </w:r>
          </w:p>
          <w:p w14:paraId="15A0C06B" w14:textId="77777777" w:rsidR="005D44ED" w:rsidRDefault="005D44ED" w:rsidP="005D44E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44ED">
              <w:rPr>
                <w:rFonts w:ascii="宋体" w:hAnsi="宋体" w:hint="eastAsia"/>
                <w:szCs w:val="21"/>
              </w:rPr>
              <w:t>测量电路可参见图3-2-9。L、C仍用串联电路中所用的数值，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5D44ED">
              <w:rPr>
                <w:rFonts w:ascii="宋体" w:hAnsi="宋体" w:hint="eastAsia"/>
                <w:szCs w:val="21"/>
              </w:rPr>
              <w:t>是电感本身的电阻</w:t>
            </w:r>
            <w:r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5D44ED">
              <w:rPr>
                <w:rFonts w:ascii="宋体" w:hAnsi="宋体" w:hint="eastAsia"/>
                <w:szCs w:val="21"/>
              </w:rPr>
              <w:t>取</w:t>
            </w:r>
            <m:oMath>
              <m:r>
                <w:rPr>
                  <w:rFonts w:ascii="Cambria Math" w:hAnsi="Cambria Math" w:hint="eastAsia"/>
                  <w:szCs w:val="21"/>
                </w:rPr>
                <m:t>3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 xml:space="preserve"> Ω</m:t>
              </m:r>
            </m:oMath>
            <w:r w:rsidRPr="005D44ED">
              <w:rPr>
                <w:rFonts w:ascii="宋体" w:hAnsi="宋体" w:hint="eastAsia"/>
                <w:szCs w:val="21"/>
              </w:rPr>
              <w:t>。</w:t>
            </w:r>
          </w:p>
          <w:p w14:paraId="22046D06" w14:textId="003EC739" w:rsidR="00F1013D" w:rsidRDefault="00F1013D" w:rsidP="00F1013D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F101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36D96C0" wp14:editId="4E999F2C">
                  <wp:extent cx="1752600" cy="126187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647" cy="128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1233" w14:textId="77777777" w:rsidR="00F1013D" w:rsidRPr="00F1013D" w:rsidRDefault="00F1013D" w:rsidP="00F1013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1013D">
              <w:rPr>
                <w:rFonts w:ascii="宋体" w:hAnsi="宋体" w:hint="eastAsia"/>
                <w:szCs w:val="21"/>
              </w:rPr>
              <w:t>需要解决的问题：</w:t>
            </w:r>
          </w:p>
          <w:p w14:paraId="4671E287" w14:textId="12C5492C" w:rsidR="00F1013D" w:rsidRPr="00F1013D" w:rsidRDefault="00F1013D" w:rsidP="00F1013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1013D">
              <w:rPr>
                <w:rFonts w:ascii="宋体" w:hAnsi="宋体" w:hint="eastAsia"/>
                <w:szCs w:val="21"/>
              </w:rPr>
              <w:t>（1）在测量并联谐振曲线时，需要电路中的</w:t>
            </w:r>
            <w:r w:rsidR="001F4089">
              <w:rPr>
                <w:rFonts w:ascii="宋体" w:hAnsi="宋体" w:hint="eastAsia"/>
                <w:szCs w:val="21"/>
              </w:rPr>
              <w:t>I</w:t>
            </w:r>
            <w:r w:rsidRPr="00F1013D">
              <w:rPr>
                <w:rFonts w:ascii="宋体" w:hAnsi="宋体" w:hint="eastAsia"/>
                <w:szCs w:val="21"/>
              </w:rPr>
              <w:t>保持恒定.这应该怎么保证？</w:t>
            </w:r>
          </w:p>
          <w:p w14:paraId="41D31C4A" w14:textId="26317FBE" w:rsidR="00F1013D" w:rsidRDefault="00F1013D" w:rsidP="00F1013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1013D">
              <w:rPr>
                <w:rFonts w:ascii="宋体" w:hAnsi="宋体" w:hint="eastAsia"/>
                <w:szCs w:val="21"/>
              </w:rPr>
              <w:t>（2）在电路中加入电阻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F1013D">
              <w:rPr>
                <w:rFonts w:ascii="宋体" w:hAnsi="宋体" w:hint="eastAsia"/>
                <w:szCs w:val="21"/>
              </w:rPr>
              <w:t>后</w:t>
            </w:r>
            <w:r w:rsidR="001F4089">
              <w:rPr>
                <w:rFonts w:ascii="宋体" w:hAnsi="宋体" w:hint="eastAsia"/>
                <w:szCs w:val="21"/>
              </w:rPr>
              <w:t>，</w:t>
            </w:r>
            <w:r w:rsidRPr="00F1013D">
              <w:rPr>
                <w:rFonts w:ascii="宋体" w:hAnsi="宋体" w:hint="eastAsia"/>
                <w:szCs w:val="21"/>
              </w:rPr>
              <w:t>为了使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F1013D">
              <w:rPr>
                <w:rFonts w:ascii="宋体" w:hAnsi="宋体" w:hint="eastAsia"/>
                <w:szCs w:val="21"/>
              </w:rPr>
              <w:t>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F1013D">
              <w:rPr>
                <w:rFonts w:ascii="宋体" w:hAnsi="宋体" w:hint="eastAsia"/>
                <w:szCs w:val="21"/>
              </w:rPr>
              <w:t>不随频率改变，测量点应该怎么选择？</w:t>
            </w:r>
          </w:p>
          <w:p w14:paraId="53FE6514" w14:textId="77777777" w:rsidR="00B210FD" w:rsidRDefault="00B210FD" w:rsidP="00F1013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6C8CB90" w14:textId="77777777" w:rsidR="001F4089" w:rsidRDefault="001F4089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注意事项：</w:t>
            </w:r>
          </w:p>
          <w:p w14:paraId="5A8E5457" w14:textId="717D8966" w:rsidR="00B210FD" w:rsidRPr="00B210FD" w:rsidRDefault="00B210F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B210FD">
              <w:rPr>
                <w:rFonts w:ascii="宋体" w:hAnsi="宋体" w:hint="eastAsia"/>
                <w:szCs w:val="21"/>
              </w:rPr>
              <w:t>（1）毫伏表两通道的公共线是相通的，连接线路时注意不要将电源短路。在测量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Pr="00B210FD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 w:rsidRPr="00B210FD">
              <w:rPr>
                <w:rFonts w:ascii="宋体" w:hAnsi="宋体" w:hint="eastAsia"/>
                <w:szCs w:val="21"/>
              </w:rPr>
              <w:t>时，注意信号源和测量仪器共地的接法。</w:t>
            </w:r>
          </w:p>
          <w:p w14:paraId="724EF029" w14:textId="77777777" w:rsidR="00B210FD" w:rsidRDefault="00B210F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B210FD">
              <w:rPr>
                <w:rFonts w:ascii="宋体" w:hAnsi="宋体" w:hint="eastAsia"/>
                <w:szCs w:val="21"/>
              </w:rPr>
              <w:t>（2）注意改变频率时要重新调整和</w:t>
            </w:r>
            <w:r w:rsidR="008F38C7">
              <w:rPr>
                <w:rFonts w:ascii="宋体" w:hAnsi="宋体" w:hint="eastAsia"/>
                <w:szCs w:val="21"/>
              </w:rPr>
              <w:t>测量</w:t>
            </w:r>
            <w:r w:rsidRPr="00B210FD">
              <w:rPr>
                <w:rFonts w:ascii="宋体" w:hAnsi="宋体" w:hint="eastAsia"/>
                <w:szCs w:val="21"/>
              </w:rPr>
              <w:t>音频振荡器的输出电压，使它保持为定值。</w:t>
            </w:r>
          </w:p>
          <w:p w14:paraId="5F31D750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953F45F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0D9DC2C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AF7D3C3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0A966172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393E232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CBA589D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2304080E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71B90808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3F2E145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4F23B4E0" w14:textId="62760035" w:rsidR="005231ED" w:rsidRPr="001F4089" w:rsidRDefault="005231ED" w:rsidP="00B210FD">
            <w:pPr>
              <w:ind w:firstLineChars="200" w:firstLine="480"/>
              <w:rPr>
                <w:rFonts w:eastAsia="黑体"/>
                <w:sz w:val="24"/>
              </w:rPr>
            </w:pPr>
          </w:p>
        </w:tc>
      </w:tr>
      <w:tr w:rsidR="000A33D6" w14:paraId="07BCC691" w14:textId="77777777" w:rsidTr="00661873">
        <w:trPr>
          <w:trHeight w:val="769"/>
        </w:trPr>
        <w:tc>
          <w:tcPr>
            <w:tcW w:w="9720" w:type="dxa"/>
          </w:tcPr>
          <w:p w14:paraId="435EDF98" w14:textId="77777777" w:rsidR="000A33D6" w:rsidRDefault="000A33D6" w:rsidP="00661873">
            <w:pPr>
              <w:spacing w:line="360" w:lineRule="auto"/>
              <w:rPr>
                <w:sz w:val="24"/>
              </w:rPr>
            </w:pPr>
            <w:bookmarkStart w:id="0" w:name="_Hlk86785920"/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29B4AFE6" w14:textId="77777777" w:rsidR="000A33D6" w:rsidRDefault="000A33D6" w:rsidP="00661873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吴艇      </w:t>
            </w:r>
          </w:p>
          <w:p w14:paraId="13CCD0B1" w14:textId="77777777" w:rsidR="000A33D6" w:rsidRPr="00E03613" w:rsidRDefault="000A33D6" w:rsidP="00661873">
            <w:pPr>
              <w:spacing w:line="360" w:lineRule="auto"/>
              <w:ind w:firstLineChars="200" w:firstLine="480"/>
              <w:rPr>
                <w:rFonts w:eastAsia="黑体"/>
                <w:sz w:val="24"/>
                <w:u w:val="single"/>
              </w:rPr>
            </w:pPr>
            <w:r>
              <w:rPr>
                <w:rFonts w:eastAsia="黑体" w:hint="eastAsia"/>
                <w:sz w:val="24"/>
              </w:rPr>
              <w:t>C=</w:t>
            </w:r>
            <w:r>
              <w:rPr>
                <w:rFonts w:eastAsia="黑体"/>
                <w:sz w:val="24"/>
                <w:u w:val="single"/>
              </w:rPr>
              <w:t xml:space="preserve">  </w:t>
            </w:r>
            <m:oMath>
              <m:r>
                <w:rPr>
                  <w:rFonts w:ascii="Cambria Math" w:eastAsia="黑体" w:hAnsi="Cambria Math"/>
                  <w:sz w:val="24"/>
                  <w:u w:val="single"/>
                </w:rPr>
                <m:t>0.044</m:t>
              </m:r>
              <m:r>
                <w:rPr>
                  <w:rFonts w:ascii="Cambria Math" w:eastAsia="黑体" w:hAnsi="Cambria Math" w:hint="eastAsia"/>
                  <w:sz w:val="24"/>
                  <w:u w:val="single"/>
                </w:rPr>
                <m:t>μF</m:t>
              </m:r>
              <m:r>
                <w:rPr>
                  <w:rFonts w:ascii="Cambria Math" w:eastAsia="黑体" w:hAnsi="Cambria Math"/>
                  <w:sz w:val="24"/>
                  <w:u w:val="single"/>
                </w:rPr>
                <m:t xml:space="preserve">  </m:t>
              </m:r>
            </m:oMath>
            <w:r>
              <w:rPr>
                <w:rFonts w:eastAsia="黑体"/>
                <w:sz w:val="24"/>
                <w:u w:val="single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L=</w:t>
            </w:r>
            <w:r>
              <w:rPr>
                <w:rFonts w:eastAsia="黑体"/>
                <w:sz w:val="24"/>
                <w:u w:val="single"/>
              </w:rPr>
              <w:t xml:space="preserve"> </w:t>
            </w:r>
            <m:oMath>
              <m:r>
                <w:rPr>
                  <w:rFonts w:ascii="Cambria Math" w:eastAsia="黑体" w:hAnsi="Cambria Math"/>
                  <w:sz w:val="24"/>
                  <w:u w:val="single"/>
                </w:rPr>
                <m:t xml:space="preserve"> 100</m:t>
              </m:r>
              <m:r>
                <w:rPr>
                  <w:rFonts w:ascii="Cambria Math" w:eastAsia="黑体" w:hAnsi="Cambria Math" w:hint="eastAsia"/>
                  <w:sz w:val="24"/>
                  <w:u w:val="single"/>
                </w:rPr>
                <m:t>mH</m:t>
              </m:r>
              <m:r>
                <w:rPr>
                  <w:rFonts w:ascii="Cambria Math" w:eastAsia="黑体" w:hAnsi="Cambria Math"/>
                  <w:sz w:val="24"/>
                  <w:u w:val="single"/>
                </w:rPr>
                <m:t xml:space="preserve"> </m:t>
              </m:r>
            </m:oMath>
            <w:r>
              <w:rPr>
                <w:rFonts w:eastAsia="黑体"/>
                <w:sz w:val="24"/>
                <w:u w:val="single"/>
              </w:rPr>
              <w:t xml:space="preserve"> </w:t>
            </w:r>
          </w:p>
          <w:tbl>
            <w:tblPr>
              <w:tblW w:w="884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884"/>
              <w:gridCol w:w="886"/>
              <w:gridCol w:w="884"/>
              <w:gridCol w:w="886"/>
              <w:gridCol w:w="884"/>
              <w:gridCol w:w="884"/>
              <w:gridCol w:w="886"/>
              <w:gridCol w:w="884"/>
              <w:gridCol w:w="886"/>
            </w:tblGrid>
            <w:tr w:rsidR="000A33D6" w:rsidRPr="005231ED" w14:paraId="769F6DE9" w14:textId="77777777" w:rsidTr="00661873">
              <w:trPr>
                <w:trHeight w:val="371"/>
                <w:jc w:val="center"/>
              </w:trPr>
              <w:tc>
                <w:tcPr>
                  <w:tcW w:w="88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6ECA61" w14:textId="77777777" w:rsidR="000A33D6" w:rsidRPr="005231ED" w:rsidRDefault="000A33D6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/Hz</w:t>
                  </w:r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56A7EE" w14:textId="77777777" w:rsidR="000A33D6" w:rsidRPr="005231ED" w:rsidRDefault="000A33D6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=100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75343E" w14:textId="77777777" w:rsidR="000A33D6" w:rsidRPr="005231ED" w:rsidRDefault="005A2C30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=200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  <w:r w:rsidR="000A33D6"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62261C" w14:textId="77777777" w:rsidR="000A33D6" w:rsidRPr="005231ED" w:rsidRDefault="000A33D6" w:rsidP="00661873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/Hz</w:t>
                  </w:r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CD61E" w14:textId="77777777" w:rsidR="000A33D6" w:rsidRPr="005231ED" w:rsidRDefault="000A33D6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=100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8EFD7D" w14:textId="77777777" w:rsidR="000A33D6" w:rsidRPr="005231ED" w:rsidRDefault="005A2C30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=200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  <w:r w:rsidR="000A33D6"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0A33D6" w:rsidRPr="005231ED" w14:paraId="09774FB8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488B1D" w14:textId="77777777" w:rsidR="000A33D6" w:rsidRPr="005231ED" w:rsidRDefault="000A33D6" w:rsidP="0066187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0DC0F6" w14:textId="77777777" w:rsidR="000A33D6" w:rsidRPr="005231ED" w:rsidRDefault="000A33D6" w:rsidP="00661873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u=mV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B066A7" w14:textId="77777777" w:rsidR="000A33D6" w:rsidRPr="005231ED" w:rsidRDefault="000A33D6" w:rsidP="0066187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DA5E5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5EBA81" w14:textId="77777777" w:rsidR="000A33D6" w:rsidRPr="005231ED" w:rsidRDefault="000A33D6" w:rsidP="0066187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25DCA7" w14:textId="77777777" w:rsidR="000A33D6" w:rsidRPr="005231ED" w:rsidRDefault="000A33D6" w:rsidP="0066187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F8ED1D4" w14:textId="77777777" w:rsidR="000A33D6" w:rsidRPr="005231ED" w:rsidRDefault="000A33D6" w:rsidP="0066187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147FB7" w14:textId="77777777" w:rsidR="000A33D6" w:rsidRPr="005231ED" w:rsidRDefault="000A33D6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u=mV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74772F" w14:textId="77777777" w:rsidR="000A33D6" w:rsidRPr="005231ED" w:rsidRDefault="000A33D6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DA5E5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0D088A" w14:textId="77777777" w:rsidR="000A33D6" w:rsidRPr="005231ED" w:rsidRDefault="000A33D6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0D4E08" w14:textId="77777777" w:rsidR="000A33D6" w:rsidRPr="005231ED" w:rsidRDefault="000A33D6" w:rsidP="0066187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</w:tr>
            <w:tr w:rsidR="00863CCB" w:rsidRPr="005231ED" w14:paraId="57BB31D1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39EBE8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C079C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5.6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5CCDD4" w14:textId="70734884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115E7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C24199" w14:textId="6C1C71A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0.75</w:t>
                  </w:r>
                  <w:r w:rsidR="0008647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B35AA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6A59A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C060B" w14:textId="5245ADEE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.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70D2FF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B7C45" w14:textId="4EB6E94A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4.11</w:t>
                  </w:r>
                </w:p>
              </w:tc>
            </w:tr>
            <w:tr w:rsidR="00863CCB" w:rsidRPr="005231ED" w14:paraId="738E163A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72F518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316F37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8.8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844E1E" w14:textId="11B1E033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0.888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5DD7F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FF09B6" w14:textId="47F4F38A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0.865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443EA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4E35B5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6F4874" w14:textId="34B572BD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5.82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3B72F6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B64BFE" w14:textId="5A208B75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3.88</w:t>
                  </w:r>
                </w:p>
              </w:tc>
            </w:tr>
            <w:tr w:rsidR="00863CCB" w:rsidRPr="005231ED" w14:paraId="5F48A88A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F7AFCC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200159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07DD0" w14:textId="6FF2BBE6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475D2A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07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E14D6" w14:textId="2155173D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</w:t>
                  </w:r>
                  <w:r w:rsidR="0008647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0223E4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27CCF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EF62EB" w14:textId="2FFF7A6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2B1E1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88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EDCC7" w14:textId="2D92DD99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3.44</w:t>
                  </w:r>
                </w:p>
              </w:tc>
            </w:tr>
            <w:tr w:rsidR="00863CCB" w:rsidRPr="005231ED" w14:paraId="155674DE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76A5D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C56F5E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4E3475" w14:textId="4E1F494F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3F1A23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DA7BF1" w14:textId="596E748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1B47A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0583C3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CA8B6" w14:textId="77078EAA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3.71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00EB91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9DBE9" w14:textId="764C051B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3.06</w:t>
                  </w:r>
                </w:p>
              </w:tc>
            </w:tr>
            <w:tr w:rsidR="00863CCB" w:rsidRPr="005231ED" w14:paraId="699BD182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CE2425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4D5B75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BA844E" w14:textId="214C4520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1.78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724DE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4294E" w14:textId="2F489F1C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51759E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1A17E5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3A2CF" w14:textId="77F91A5F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3.09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5980FE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B6670A" w14:textId="13590A6C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863CCB" w:rsidRPr="005231ED" w14:paraId="021B2934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C15121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521DD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01D3E" w14:textId="0604A5E9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7EC6B1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92ED1" w14:textId="553DC578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2.18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A602CF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C694D8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48ED8C" w14:textId="2A75B03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2.29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CDEDD9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A7D71" w14:textId="7EA03065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863CCB" w:rsidRPr="005231ED" w14:paraId="40B4D09D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085880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81193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04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071488" w14:textId="7B5D817B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3.04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ABA755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3F4086" w14:textId="0E07692B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9B0396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56018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440F2" w14:textId="7FF5F1A3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1.82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5C8804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DABDEB" w14:textId="1F8733BF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863CCB" w:rsidRPr="005231ED" w14:paraId="6E8FA691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B3F4C5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20C52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74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F8F38" w14:textId="4D3D4178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3.74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05FA42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5EA88B" w14:textId="4B0B7BDE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2.9</w:t>
                  </w:r>
                  <w:r w:rsidR="0008647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74ABE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F444E4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155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3B5AB" w14:textId="1943FB3E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D4EF7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AB3EA9" w14:textId="2B793FBD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863CCB" w:rsidRPr="005231ED" w14:paraId="06A84CE2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F60C54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43AB89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188961" w14:textId="4205871D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4.83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5B0336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71892" w14:textId="06E17BCF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3.41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96465E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16803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42297B" w14:textId="600A4B45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3E298E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CCE635" w14:textId="2140A334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</w:tr>
            <w:tr w:rsidR="00863CCB" w:rsidRPr="005231ED" w14:paraId="42CA4B29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9A347A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DBCC8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2A804" w14:textId="3CB28413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 w:rsidR="0008647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49DA7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90B2A9" w14:textId="5F1DE5FB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3.8</w:t>
                  </w:r>
                  <w:r w:rsidR="0008647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22D091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82CFB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D27F03" w14:textId="562E70A1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5F6A29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87917" w14:textId="0C17E2D8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1.15</w:t>
                  </w:r>
                </w:p>
              </w:tc>
            </w:tr>
            <w:tr w:rsidR="00863CCB" w:rsidRPr="005231ED" w14:paraId="0FD8CC6F" w14:textId="77777777" w:rsidTr="00F8419E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23BA2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6AA98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EB3C8B" w14:textId="215282DA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7.23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7E8A98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7D663" w14:textId="56433A13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</w:t>
                  </w:r>
                  <w:r w:rsidR="0008647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0886C2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67E72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CD9734" w14:textId="5B29FDB3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1.09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EA425" w14:textId="77777777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BFBD5" w14:textId="003B4F33" w:rsidR="00863CCB" w:rsidRPr="005231ED" w:rsidRDefault="00863CCB" w:rsidP="00863CC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0B277EB1" w14:textId="77777777" w:rsidR="000A33D6" w:rsidRPr="00086470" w:rsidRDefault="000A33D6" w:rsidP="0066187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053400E8" w14:textId="51629CBA" w:rsidR="000A33D6" w:rsidRPr="00086470" w:rsidRDefault="005A2C30" w:rsidP="00661873">
            <w:pPr>
              <w:spacing w:line="360" w:lineRule="auto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=100</m:t>
              </m:r>
              <m:r>
                <w:rPr>
                  <w:rFonts w:ascii="Cambria Math" w:hAnsi="Cambria Math" w:hint="eastAsia"/>
                  <w:szCs w:val="21"/>
                </w:rPr>
                <m:t>Ω</m:t>
              </m:r>
            </m:oMath>
            <w:r w:rsidR="00086470" w:rsidRPr="00086470">
              <w:rPr>
                <w:rFonts w:ascii="宋体" w:hAnsi="宋体" w:hint="eastAsia"/>
                <w:szCs w:val="21"/>
              </w:rPr>
              <w:t>时：</w:t>
            </w:r>
          </w:p>
          <w:p w14:paraId="2BAA87D8" w14:textId="707C0C90" w:rsidR="00086470" w:rsidRDefault="00086470" w:rsidP="00B7074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共振频率的理论值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017AA0">
              <w:rPr>
                <w:rFonts w:ascii="宋体" w:hAnsi="宋体"/>
                <w:szCs w:val="21"/>
                <w:u w:val="single"/>
              </w:rPr>
              <w:t xml:space="preserve">2400Hz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</w:rPr>
              <w:t>;</w:t>
            </w:r>
            <w:r w:rsidR="006C2EAF">
              <w:rPr>
                <w:rFonts w:ascii="宋体" w:hAnsi="宋体" w:hint="eastAsia"/>
                <w:szCs w:val="21"/>
              </w:rPr>
              <w:t>共振频率测量值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'=</m:t>
              </m:r>
            </m:oMath>
            <w:r w:rsidR="006C2EAF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017AA0">
              <w:rPr>
                <w:rFonts w:ascii="宋体" w:hAnsi="宋体"/>
                <w:szCs w:val="21"/>
                <w:u w:val="single"/>
              </w:rPr>
              <w:t>2377Hz</w:t>
            </w:r>
            <w:r w:rsidR="006C2EAF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C2EAF">
              <w:rPr>
                <w:rFonts w:ascii="宋体" w:hAnsi="宋体"/>
                <w:szCs w:val="21"/>
              </w:rPr>
              <w:t>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 w:rsidR="006C2EAF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017AA0">
              <w:rPr>
                <w:rFonts w:ascii="宋体" w:hAnsi="宋体"/>
                <w:szCs w:val="21"/>
                <w:u w:val="single"/>
              </w:rPr>
              <w:t>715</w:t>
            </w:r>
            <w:proofErr w:type="gramStart"/>
            <w:r w:rsidR="00017AA0">
              <w:rPr>
                <w:rFonts w:ascii="宋体" w:hAnsi="宋体"/>
                <w:szCs w:val="21"/>
                <w:u w:val="single"/>
              </w:rPr>
              <w:t>mV</w:t>
            </w:r>
            <w:r w:rsidR="006C2EAF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C2EAF">
              <w:rPr>
                <w:rFonts w:ascii="宋体" w:hAnsi="宋体"/>
                <w:szCs w:val="21"/>
              </w:rPr>
              <w:t>;</w:t>
            </w:r>
            <w:proofErr w:type="gramEnd"/>
          </w:p>
          <w:p w14:paraId="5C48B48A" w14:textId="67D66174" w:rsidR="00B70748" w:rsidRDefault="00B70748" w:rsidP="00B7074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达到共振时：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017AA0">
              <w:rPr>
                <w:rFonts w:ascii="宋体" w:hAnsi="宋体"/>
                <w:szCs w:val="21"/>
                <w:u w:val="single"/>
              </w:rPr>
              <w:t>10.9V</w: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Cs w:val="21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017AA0">
              <w:rPr>
                <w:rFonts w:ascii="宋体" w:hAnsi="宋体"/>
                <w:szCs w:val="21"/>
                <w:u w:val="single"/>
              </w:rPr>
              <w:t xml:space="preserve">11.1V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</w:p>
          <w:p w14:paraId="248B4E39" w14:textId="6C430C6A" w:rsidR="00B70748" w:rsidRPr="00B70748" w:rsidRDefault="00B70748" w:rsidP="00B7074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0AF99DCB" w14:textId="5BEC5F63" w:rsidR="00B70748" w:rsidRPr="00086470" w:rsidRDefault="005A2C30" w:rsidP="00B70748">
            <w:pPr>
              <w:spacing w:line="360" w:lineRule="auto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=200</m:t>
              </m:r>
              <m:r>
                <w:rPr>
                  <w:rFonts w:ascii="Cambria Math" w:hAnsi="Cambria Math" w:hint="eastAsia"/>
                  <w:szCs w:val="21"/>
                </w:rPr>
                <m:t>Ω</m:t>
              </m:r>
            </m:oMath>
            <w:r w:rsidR="00B70748" w:rsidRPr="00086470">
              <w:rPr>
                <w:rFonts w:ascii="宋体" w:hAnsi="宋体" w:hint="eastAsia"/>
                <w:szCs w:val="21"/>
              </w:rPr>
              <w:t>时：</w:t>
            </w:r>
          </w:p>
          <w:p w14:paraId="3460F881" w14:textId="0023957D" w:rsidR="00017AA0" w:rsidRDefault="00017AA0" w:rsidP="00017AA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共振频率的理论值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2400Hz   </w:t>
            </w:r>
            <w:r>
              <w:rPr>
                <w:rFonts w:ascii="宋体" w:hAnsi="宋体"/>
                <w:szCs w:val="21"/>
              </w:rPr>
              <w:t>;</w:t>
            </w:r>
            <w:r>
              <w:rPr>
                <w:rFonts w:ascii="宋体" w:hAnsi="宋体" w:hint="eastAsia"/>
                <w:szCs w:val="21"/>
              </w:rPr>
              <w:t>共振频率测量值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'=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2375Hz  </w:t>
            </w:r>
            <w:r>
              <w:rPr>
                <w:rFonts w:ascii="宋体" w:hAnsi="宋体"/>
                <w:szCs w:val="21"/>
              </w:rPr>
              <w:t>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818</w:t>
            </w:r>
            <w:proofErr w:type="gramStart"/>
            <w:r>
              <w:rPr>
                <w:rFonts w:ascii="宋体" w:hAnsi="宋体"/>
                <w:szCs w:val="21"/>
                <w:u w:val="single"/>
              </w:rPr>
              <w:t xml:space="preserve">mV  </w:t>
            </w:r>
            <w:r>
              <w:rPr>
                <w:rFonts w:ascii="宋体" w:hAnsi="宋体"/>
                <w:szCs w:val="21"/>
              </w:rPr>
              <w:t>;</w:t>
            </w:r>
            <w:proofErr w:type="gramEnd"/>
          </w:p>
          <w:p w14:paraId="072A33F9" w14:textId="79771ADB" w:rsidR="00017AA0" w:rsidRDefault="00017AA0" w:rsidP="00017AA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达到共振时：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6.35V   </w:t>
            </w:r>
            <w:r>
              <w:rPr>
                <w:rFonts w:ascii="宋体" w:hAnsi="宋体"/>
                <w:szCs w:val="21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ascii="宋体" w:hAnsi="宋体"/>
                <w:szCs w:val="21"/>
                <w:u w:val="single"/>
              </w:rPr>
              <w:t xml:space="preserve">  6.49V   </w:t>
            </w:r>
          </w:p>
          <w:p w14:paraId="7EDA03DA" w14:textId="77777777" w:rsidR="000A33D6" w:rsidRPr="00017AA0" w:rsidRDefault="000A33D6" w:rsidP="0066187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0CD2B6CA" w14:textId="77777777" w:rsidR="000A33D6" w:rsidRPr="00086470" w:rsidRDefault="000A33D6" w:rsidP="0066187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0ABB08C7" w14:textId="77777777" w:rsidR="000A33D6" w:rsidRPr="00086470" w:rsidRDefault="000A33D6" w:rsidP="0066187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444C5FE8" w14:textId="77777777" w:rsidR="000A33D6" w:rsidRPr="00240E8E" w:rsidRDefault="000A33D6" w:rsidP="0066187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4108282A" w14:textId="77777777" w:rsidR="000A33D6" w:rsidRPr="00086470" w:rsidRDefault="000A33D6" w:rsidP="0066187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70F9A7C6" w14:textId="77777777" w:rsidR="000A33D6" w:rsidRPr="00086470" w:rsidRDefault="000A33D6" w:rsidP="0066187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34A652F0" w14:textId="77777777" w:rsidR="000A33D6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</w:p>
          <w:p w14:paraId="6BC88C57" w14:textId="77777777" w:rsidR="000A33D6" w:rsidRPr="007C061A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0A33D6" w14:paraId="2B42A006" w14:textId="77777777" w:rsidTr="00466379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5DF2" w14:textId="460519F1" w:rsidR="000A33D6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  <w:r w:rsidRPr="00E81ACF">
              <w:rPr>
                <w:rFonts w:eastAsia="黑体" w:hint="eastAsia"/>
                <w:sz w:val="24"/>
              </w:rPr>
              <w:lastRenderedPageBreak/>
              <w:t>六、数据处理</w:t>
            </w:r>
          </w:p>
          <w:tbl>
            <w:tblPr>
              <w:tblW w:w="884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884"/>
              <w:gridCol w:w="886"/>
              <w:gridCol w:w="884"/>
              <w:gridCol w:w="886"/>
              <w:gridCol w:w="884"/>
              <w:gridCol w:w="884"/>
              <w:gridCol w:w="886"/>
              <w:gridCol w:w="884"/>
              <w:gridCol w:w="886"/>
            </w:tblGrid>
            <w:tr w:rsidR="0046350A" w:rsidRPr="005231ED" w14:paraId="684FC4FD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3BF30E" w14:textId="77777777" w:rsidR="0046350A" w:rsidRPr="005231ED" w:rsidRDefault="0046350A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/Hz</w:t>
                  </w:r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E8270B" w14:textId="77777777" w:rsidR="0046350A" w:rsidRPr="005231ED" w:rsidRDefault="0046350A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=100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2EAB5D" w14:textId="77777777" w:rsidR="0046350A" w:rsidRPr="005231ED" w:rsidRDefault="005A2C30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=200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  <w:r w:rsidR="0046350A"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70C482" w14:textId="77777777" w:rsidR="0046350A" w:rsidRPr="005231ED" w:rsidRDefault="0046350A" w:rsidP="0046350A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/Hz</w:t>
                  </w:r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2F9222" w14:textId="77777777" w:rsidR="0046350A" w:rsidRPr="005231ED" w:rsidRDefault="0046350A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=100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05F332" w14:textId="77777777" w:rsidR="0046350A" w:rsidRPr="005231ED" w:rsidRDefault="005A2C30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=200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  <w:r w:rsidR="0046350A"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46350A" w:rsidRPr="005231ED" w14:paraId="78279244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45199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497F8" w14:textId="77777777" w:rsidR="0046350A" w:rsidRPr="005231ED" w:rsidRDefault="0046350A" w:rsidP="0046350A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u=mV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6C935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DA5E5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1ADF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4D153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734738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15FAE" w14:textId="77777777" w:rsidR="0046350A" w:rsidRPr="005231ED" w:rsidRDefault="0046350A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u=mV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007B4A" w14:textId="77777777" w:rsidR="0046350A" w:rsidRPr="005231ED" w:rsidRDefault="0046350A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DA5E5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6A0FE" w14:textId="77777777" w:rsidR="0046350A" w:rsidRPr="005231ED" w:rsidRDefault="0046350A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/mV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DB2BAE" w14:textId="77777777" w:rsidR="0046350A" w:rsidRPr="005231ED" w:rsidRDefault="0046350A" w:rsidP="0046350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</w:tr>
            <w:tr w:rsidR="0046350A" w:rsidRPr="005231ED" w14:paraId="335EA7DA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2335A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CE711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5.6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D5008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31DD3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1C2A7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9669D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67C0BD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59E5C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.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D007D0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C88336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4.11</w:t>
                  </w:r>
                </w:p>
              </w:tc>
            </w:tr>
            <w:tr w:rsidR="0046350A" w:rsidRPr="005231ED" w14:paraId="54237535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5A2C23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C21A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8.8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8466A0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0.888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61E93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D65D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0.865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79723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F0119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79C525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5.82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8CE49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A9859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3.88</w:t>
                  </w:r>
                </w:p>
              </w:tc>
            </w:tr>
            <w:tr w:rsidR="0046350A" w:rsidRPr="005231ED" w14:paraId="7ED00D25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45B27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39CC66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6327D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FB50B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07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39959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2EDFA0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45AD0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0ADBD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0240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88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936D2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3.44</w:t>
                  </w:r>
                </w:p>
              </w:tc>
            </w:tr>
            <w:tr w:rsidR="0046350A" w:rsidRPr="005231ED" w14:paraId="3F1901E6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52E5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1EA63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BDFE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8884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0158A6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2A30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24613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B32F0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3.71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1F555D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AB18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3.06</w:t>
                  </w:r>
                </w:p>
              </w:tc>
            </w:tr>
            <w:tr w:rsidR="0046350A" w:rsidRPr="005231ED" w14:paraId="2322299C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6AB297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52231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1A350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1.78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7216E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E66ED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363746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F328C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6F7A63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3.09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B6EE9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ED2E9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46350A" w:rsidRPr="005231ED" w14:paraId="6A2C70B6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A300B6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F4B6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D00B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24DB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1B62E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2.18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AD3AF0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BAE3E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C6D3A9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2.29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B2EF10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89E53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46350A" w:rsidRPr="005231ED" w14:paraId="158ABADF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CD34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7135FD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04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30E86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3.04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17C4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1AACF5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2.56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9E6B5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46DF7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B901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1.82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4D013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FF4870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46350A" w:rsidRPr="005231ED" w14:paraId="52F97738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FA9B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FC8B8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74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42DD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3.74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3023D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CD86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2.9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67090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296C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155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EE46F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1.55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24B42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1F973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</w:tr>
            <w:tr w:rsidR="0046350A" w:rsidRPr="005231ED" w14:paraId="67A86950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5F6F7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43228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19FFE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4.83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39729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82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BAC91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3.41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1AFA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7D79C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B4CF4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1.31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7FF14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792D3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</w:tr>
            <w:tr w:rsidR="0046350A" w:rsidRPr="005231ED" w14:paraId="01302EB4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D18E6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110C8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1AF3E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CDD95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D7B17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87F2A7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74CD9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FF8998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4E7C76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9989A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1.15</w:t>
                  </w:r>
                </w:p>
              </w:tc>
            </w:tr>
            <w:tr w:rsidR="0046350A" w:rsidRPr="005231ED" w14:paraId="46D3E0FE" w14:textId="77777777" w:rsidTr="00F7105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7C7274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F956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427EF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7.23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8D0043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4FD2F2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8419E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5C6821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138823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09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5A91DC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1.09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9A9B89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4D9EDB" w14:textId="77777777" w:rsidR="0046350A" w:rsidRPr="005231ED" w:rsidRDefault="0046350A" w:rsidP="004635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63CCB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</w:tbl>
          <w:p w14:paraId="4CC10725" w14:textId="77777777" w:rsidR="0046350A" w:rsidRPr="00E81ACF" w:rsidRDefault="0046350A" w:rsidP="00661873">
            <w:pPr>
              <w:spacing w:line="360" w:lineRule="auto"/>
              <w:rPr>
                <w:rFonts w:eastAsia="黑体"/>
                <w:sz w:val="24"/>
              </w:rPr>
            </w:pPr>
          </w:p>
          <w:p w14:paraId="369324D2" w14:textId="4CBC87DB" w:rsidR="000A33D6" w:rsidRDefault="00466379" w:rsidP="00661873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6C73EF" wp14:editId="276A2404">
                  <wp:extent cx="3937000" cy="2178050"/>
                  <wp:effectExtent l="0" t="0" r="6350" b="12700"/>
                  <wp:docPr id="11" name="图表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B0CBC3-0E56-49E7-A748-6CDFCE3765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77B4C89A" w14:textId="2E16BC39" w:rsidR="000B5E9C" w:rsidRDefault="000B5E9C" w:rsidP="000B5E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0B5E9C">
              <w:rPr>
                <w:rFonts w:ascii="宋体" w:hAnsi="宋体" w:hint="eastAsia"/>
                <w:szCs w:val="21"/>
              </w:rPr>
              <w:t>由</w:t>
            </w:r>
            <w:r w:rsidR="00F97BB8">
              <w:rPr>
                <w:rFonts w:ascii="宋体" w:hAnsi="宋体" w:hint="eastAsia"/>
                <w:szCs w:val="21"/>
              </w:rPr>
              <w:t>表格</w:t>
            </w:r>
            <w:r w:rsidR="00432169">
              <w:rPr>
                <w:rFonts w:ascii="宋体" w:hAnsi="宋体" w:hint="eastAsia"/>
                <w:szCs w:val="21"/>
              </w:rPr>
              <w:t>得</w:t>
            </w:r>
            <w:r w:rsidR="00F97BB8">
              <w:rPr>
                <w:rFonts w:ascii="宋体" w:hAnsi="宋体" w:hint="eastAsia"/>
                <w:szCs w:val="21"/>
              </w:rPr>
              <w:t>：</w:t>
            </w:r>
            <w:r w:rsidR="00371186">
              <w:rPr>
                <w:rFonts w:ascii="宋体" w:hAnsi="宋体" w:hint="eastAsia"/>
                <w:szCs w:val="21"/>
              </w:rPr>
              <w:t>当</w:t>
            </w:r>
            <m:oMath>
              <m:r>
                <w:rPr>
                  <w:rFonts w:ascii="Cambria Math" w:hAnsi="Cambria Math" w:hint="eastAsia"/>
                  <w:szCs w:val="21"/>
                </w:rPr>
                <m:t>R=</m:t>
              </m:r>
              <m:r>
                <w:rPr>
                  <w:rFonts w:ascii="Cambria Math" w:hAnsi="Cambria Math"/>
                  <w:szCs w:val="21"/>
                </w:rPr>
                <m:t>100</m:t>
              </m:r>
              <m:r>
                <w:rPr>
                  <w:rFonts w:ascii="Cambria Math" w:hAnsi="Cambria Math" w:hint="eastAsia"/>
                  <w:szCs w:val="21"/>
                </w:rPr>
                <m:t>Ω</m:t>
              </m:r>
            </m:oMath>
            <w:r w:rsidR="00371186" w:rsidRPr="00371186">
              <w:rPr>
                <w:rFonts w:ascii="宋体" w:hAnsi="宋体" w:hint="eastAsia"/>
                <w:szCs w:val="21"/>
              </w:rPr>
              <w:t>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max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7.23</m:t>
              </m:r>
              <m:r>
                <w:rPr>
                  <w:rFonts w:ascii="Cambria Math" w:hAnsi="Cambria Math" w:hint="eastAsia"/>
                  <w:szCs w:val="21"/>
                </w:rPr>
                <m:t>mA</m:t>
              </m:r>
            </m:oMath>
            <w:r w:rsidR="000F2B08">
              <w:rPr>
                <w:rFonts w:ascii="宋体" w:hAnsi="宋体" w:hint="eastAsia"/>
                <w:szCs w:val="21"/>
              </w:rPr>
              <w:t>，</w:t>
            </w:r>
          </w:p>
          <w:p w14:paraId="0B939DEC" w14:textId="6BA3A3A5" w:rsidR="000F2B08" w:rsidRDefault="000F2B08" w:rsidP="000B5E9C">
            <w:pPr>
              <w:spacing w:line="360" w:lineRule="auto"/>
              <w:ind w:firstLineChars="200" w:firstLine="420"/>
              <w:rPr>
                <w:rFonts w:ascii="Cambria Math" w:hAnsi="Cambria Math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max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5.11</m:t>
              </m:r>
              <m:r>
                <w:rPr>
                  <w:rFonts w:ascii="Cambria Math" w:hAnsi="Cambria Math" w:hint="eastAsia"/>
                  <w:szCs w:val="21"/>
                </w:rPr>
                <m:t>mA</m:t>
              </m:r>
            </m:oMath>
            <w:r w:rsidR="00380270"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450</m:t>
              </m:r>
              <m:r>
                <w:rPr>
                  <w:rFonts w:ascii="Cambria Math" w:hAnsi="Cambria Math" w:hint="eastAsia"/>
                  <w:szCs w:val="21"/>
                </w:rPr>
                <m:t>Hz</m:t>
              </m:r>
            </m:oMath>
            <w:r w:rsidR="00AE6E2C">
              <w:rPr>
                <w:rFonts w:ascii="宋体" w:hAnsi="宋体"/>
                <w:szCs w:val="21"/>
              </w:rPr>
              <w:t>,</w:t>
            </w:r>
            <w:r w:rsidR="00AE6E2C">
              <w:rPr>
                <w:rFonts w:ascii="Cambria Math" w:hAnsi="Cambria Math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2300Hz</m:t>
              </m:r>
            </m:oMath>
            <w:r w:rsidR="00071DF4">
              <w:rPr>
                <w:rFonts w:ascii="Cambria Math" w:hAnsi="Cambria Math" w:hint="eastAsia"/>
                <w:iCs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150</m:t>
              </m:r>
              <m:r>
                <w:rPr>
                  <w:rFonts w:ascii="Cambria Math" w:hAnsi="Cambria Math" w:hint="eastAsia"/>
                  <w:szCs w:val="21"/>
                </w:rPr>
                <m:t>Hz</m:t>
              </m:r>
            </m:oMath>
            <w:r w:rsidR="00E51010">
              <w:rPr>
                <w:rFonts w:ascii="Cambria Math" w:hAnsi="Cambria Math" w:hint="eastAsia"/>
                <w:szCs w:val="21"/>
              </w:rPr>
              <w:t>，</w:t>
            </w:r>
          </w:p>
          <w:p w14:paraId="7FC9CE94" w14:textId="55812968" w:rsidR="00E51010" w:rsidRPr="00A72BEE" w:rsidRDefault="00896D0A" w:rsidP="00E51010">
            <w:pPr>
              <w:spacing w:line="360" w:lineRule="auto"/>
              <w:ind w:firstLineChars="200" w:firstLine="420"/>
              <w:rPr>
                <w:rFonts w:ascii="Cambria Math" w:hAnsi="Cambria Math"/>
                <w:i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①</w:t>
            </w:r>
            <m:oMath>
              <m:r>
                <w:rPr>
                  <w:rFonts w:ascii="Cambria Math" w:hAnsi="Cambria Math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2400</m:t>
                  </m:r>
                  <m:r>
                    <w:rPr>
                      <w:rFonts w:ascii="Cambria Math" w:hAnsi="Cambria Math" w:hint="eastAsia"/>
                      <w:szCs w:val="21"/>
                    </w:rPr>
                    <m:t>Hz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150</m:t>
                  </m:r>
                  <m:r>
                    <w:rPr>
                      <w:rFonts w:ascii="Cambria Math" w:hAnsi="Cambria Math" w:hint="eastAsia"/>
                      <w:szCs w:val="21"/>
                    </w:rPr>
                    <m:t>Hz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16.0</m:t>
              </m:r>
            </m:oMath>
          </w:p>
          <w:p w14:paraId="43A0E97E" w14:textId="2B361A98" w:rsidR="00B31595" w:rsidRDefault="00896D0A" w:rsidP="009E4F24">
            <w:pPr>
              <w:spacing w:line="360" w:lineRule="auto"/>
              <w:ind w:firstLineChars="200" w:firstLine="420"/>
              <w:rPr>
                <w:rFonts w:ascii="Cambria Math" w:hAnsi="Cambria Math" w:hint="eastAsia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11.1</m:t>
                  </m:r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=11.1</m:t>
              </m:r>
            </m:oMath>
            <w:r w:rsidR="00B7024E">
              <w:rPr>
                <w:rFonts w:ascii="Cambria Math" w:hAnsi="Cambria Math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10.9</m:t>
                  </m:r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10.9</m:t>
              </m:r>
            </m:oMath>
          </w:p>
          <w:p w14:paraId="70617558" w14:textId="45E1CFCE" w:rsidR="009E4F24" w:rsidRDefault="00D71484" w:rsidP="00432169">
            <w:pPr>
              <w:spacing w:line="360" w:lineRule="auto"/>
              <w:ind w:firstLineChars="200" w:firstLine="420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③</w:t>
            </w:r>
            <m:oMath>
              <m:r>
                <w:rPr>
                  <w:rFonts w:ascii="Cambria Math" w:hAnsi="Cambria Math" w:hint="eastAsia"/>
                  <w:szCs w:val="21"/>
                </w:rPr>
                <m:t>R</m:t>
              </m:r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7.23</m:t>
                  </m:r>
                  <m: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138.3</m:t>
              </m:r>
              <m:r>
                <w:rPr>
                  <w:rFonts w:ascii="Cambria Math" w:hAnsi="Cambria Math" w:hint="eastAsia"/>
                  <w:szCs w:val="21"/>
                </w:rPr>
                <m:t>Ω</m:t>
              </m:r>
            </m:oMath>
          </w:p>
          <w:p w14:paraId="4D0F66D9" w14:textId="6483E19C" w:rsidR="00E33211" w:rsidRDefault="00D71484" w:rsidP="00432169">
            <w:pPr>
              <w:spacing w:line="360" w:lineRule="auto"/>
              <w:ind w:firstLineChars="200" w:firstLine="420"/>
              <w:rPr>
                <w:rFonts w:ascii="Cambria Math" w:hAnsi="Cambria Math"/>
                <w:szCs w:val="21"/>
              </w:rPr>
            </w:pPr>
            <w:r>
              <w:rPr>
                <w:rFonts w:ascii="Cambria Math" w:hAnsi="Cambria Math" w:hint="eastAsia"/>
                <w:szCs w:val="21"/>
              </w:rPr>
              <w:t>由</w:t>
            </w:r>
            <m:oMath>
              <m:r>
                <w:rPr>
                  <w:rFonts w:ascii="Cambria Math" w:hAnsi="Cambria Math" w:hint="eastAsia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138.3</m:t>
                  </m:r>
                  <m:r>
                    <w:rPr>
                      <w:rFonts w:ascii="Cambria Math" w:hAnsi="Cambria Math" w:hint="eastAsia"/>
                      <w:szCs w:val="21"/>
                    </w:rPr>
                    <m:t>Ω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 w:val="24"/>
                          <w:u w:val="single"/>
                        </w:rPr>
                        <m:t>0.1</m:t>
                      </m:r>
                      <m:r>
                        <w:rPr>
                          <w:rFonts w:ascii="Cambria Math" w:eastAsia="黑体" w:hAnsi="Cambria Math" w:hint="eastAsia"/>
                          <w:sz w:val="24"/>
                          <w:u w:val="single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sz w:val="24"/>
                          <w:u w:val="single"/>
                        </w:rPr>
                        <m:t>0.044</m:t>
                      </m:r>
                      <m:r>
                        <w:rPr>
                          <w:rFonts w:ascii="Cambria Math" w:eastAsia="黑体" w:hAnsi="Cambria Math" w:hint="eastAsia"/>
                          <w:sz w:val="24"/>
                          <w:u w:val="single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  <w:u w:val="single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微软雅黑" w:eastAsia="微软雅黑" w:hAnsi="微软雅黑" w:cs="微软雅黑" w:hint="eastAsia"/>
                              <w:sz w:val="24"/>
                              <w:u w:val="single"/>
                            </w:rPr>
                            <m:t>-</m:t>
                          </m:r>
                          <m:r>
                            <w:rPr>
                              <w:rFonts w:ascii="Cambria Math" w:eastAsia="黑体" w:hAnsi="Cambria Math"/>
                              <w:sz w:val="24"/>
                              <w:u w:val="single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黑体" w:hAnsi="Cambria Math" w:hint="eastAsia"/>
                          <w:sz w:val="24"/>
                          <w:u w:val="single"/>
                        </w:rPr>
                        <m:t>F</m:t>
                      </m:r>
                    </m:den>
                  </m:f>
                </m:e>
              </m:rad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10.9</m:t>
              </m:r>
            </m:oMath>
          </w:p>
          <w:p w14:paraId="3E9312BD" w14:textId="39F58C62" w:rsidR="008F3D8C" w:rsidRPr="00E81ACF" w:rsidRDefault="008F3D8C" w:rsidP="00432169">
            <w:pPr>
              <w:spacing w:line="360" w:lineRule="auto"/>
              <w:ind w:firstLineChars="200" w:firstLine="420"/>
              <w:rPr>
                <w:rFonts w:eastAsia="黑体"/>
                <w:sz w:val="24"/>
              </w:rPr>
            </w:pPr>
            <w:r>
              <w:rPr>
                <w:rFonts w:ascii="Cambria Math" w:hAnsi="Cambria Math" w:hint="eastAsia"/>
                <w:szCs w:val="21"/>
              </w:rPr>
              <w:t>共振频率理论值和测量</w:t>
            </w:r>
            <w:proofErr w:type="gramStart"/>
            <w:r>
              <w:rPr>
                <w:rFonts w:ascii="Cambria Math" w:hAnsi="Cambria Math" w:hint="eastAsia"/>
                <w:szCs w:val="21"/>
              </w:rPr>
              <w:t>值体现</w:t>
            </w:r>
            <w:proofErr w:type="gramEnd"/>
            <w:r>
              <w:rPr>
                <w:rFonts w:ascii="Cambria Math" w:hAnsi="Cambria Math" w:hint="eastAsia"/>
                <w:szCs w:val="21"/>
              </w:rPr>
              <w:t>在数据记录栏。</w:t>
            </w:r>
          </w:p>
        </w:tc>
      </w:tr>
      <w:tr w:rsidR="000A33D6" w14:paraId="7CEE402C" w14:textId="77777777" w:rsidTr="00661873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71B9" w14:textId="77777777" w:rsidR="000A33D6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  <w:r w:rsidRPr="00E81ACF">
              <w:rPr>
                <w:rFonts w:eastAsia="黑体" w:hint="eastAsia"/>
                <w:sz w:val="24"/>
              </w:rPr>
              <w:lastRenderedPageBreak/>
              <w:t>七、结果陈述：</w:t>
            </w:r>
          </w:p>
          <w:p w14:paraId="3601C4F8" w14:textId="07790695" w:rsidR="008F3D8C" w:rsidRPr="00E81ACF" w:rsidRDefault="008F3D8C" w:rsidP="00240E8E">
            <w:pPr>
              <w:spacing w:line="360" w:lineRule="auto"/>
              <w:ind w:firstLineChars="200" w:firstLine="420"/>
              <w:rPr>
                <w:rFonts w:eastAsia="黑体"/>
                <w:sz w:val="24"/>
              </w:rPr>
            </w:pPr>
            <w:r w:rsidRPr="008F3D8C">
              <w:rPr>
                <w:rFonts w:ascii="宋体" w:hAnsi="宋体" w:hint="eastAsia"/>
                <w:szCs w:val="21"/>
              </w:rPr>
              <w:t>本次</w:t>
            </w:r>
            <w:r>
              <w:rPr>
                <w:rFonts w:ascii="宋体" w:hAnsi="宋体" w:hint="eastAsia"/>
                <w:szCs w:val="21"/>
              </w:rPr>
              <w:t>实验测量得</w:t>
            </w:r>
            <w:r w:rsidR="00240E8E">
              <w:rPr>
                <w:rFonts w:ascii="宋体" w:hAnsi="宋体" w:hint="eastAsia"/>
                <w:szCs w:val="21"/>
              </w:rPr>
              <w:t>共振频率，</w:t>
            </w:r>
            <w:r w:rsidR="000D11BD">
              <w:rPr>
                <w:rFonts w:ascii="宋体" w:hAnsi="宋体" w:hint="eastAsia"/>
                <w:szCs w:val="21"/>
              </w:rPr>
              <w:t>以及</w:t>
            </w:r>
            <w:r w:rsidR="00240E8E">
              <w:rPr>
                <w:rFonts w:ascii="宋体" w:hAnsi="宋体" w:hint="eastAsia"/>
                <w:szCs w:val="21"/>
              </w:rPr>
              <w:t>在共振时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</m:oMath>
            <w:r w:rsidR="00240E8E">
              <w:rPr>
                <w:rFonts w:ascii="宋体" w:hAnsi="宋体" w:hint="eastAsia"/>
                <w:szCs w:val="21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 w:rsidR="00240E8E">
              <w:rPr>
                <w:rFonts w:ascii="宋体" w:hAnsi="宋体" w:hint="eastAsia"/>
                <w:szCs w:val="21"/>
              </w:rPr>
              <w:t>的值</w:t>
            </w:r>
            <w:r w:rsidR="00870478">
              <w:rPr>
                <w:rFonts w:ascii="宋体" w:hAnsi="宋体" w:hint="eastAsia"/>
                <w:szCs w:val="21"/>
              </w:rPr>
              <w:t>，都</w:t>
            </w:r>
            <w:r w:rsidR="000D11BD">
              <w:rPr>
                <w:rFonts w:ascii="宋体" w:hAnsi="宋体" w:hint="eastAsia"/>
                <w:szCs w:val="21"/>
              </w:rPr>
              <w:t>与理论值接近，</w:t>
            </w:r>
            <w:r w:rsidR="00870478">
              <w:rPr>
                <w:rFonts w:ascii="宋体" w:hAnsi="宋体" w:hint="eastAsia"/>
                <w:szCs w:val="21"/>
              </w:rPr>
              <w:t>在一定误差的范围内。</w:t>
            </w:r>
          </w:p>
        </w:tc>
      </w:tr>
      <w:tr w:rsidR="000A33D6" w14:paraId="1B4E8193" w14:textId="77777777" w:rsidTr="00661873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CF45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  <w:r w:rsidRPr="00E81ACF">
              <w:rPr>
                <w:rFonts w:eastAsia="黑体" w:hint="eastAsia"/>
                <w:sz w:val="24"/>
              </w:rPr>
              <w:t>八、实验总结与思考题</w:t>
            </w:r>
          </w:p>
          <w:p w14:paraId="49E4A659" w14:textId="674987AA" w:rsidR="00632052" w:rsidRDefault="000D11BD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0D11BD">
              <w:rPr>
                <w:rFonts w:ascii="宋体" w:hAnsi="宋体" w:hint="eastAsia"/>
                <w:szCs w:val="21"/>
              </w:rPr>
              <w:t>总结</w:t>
            </w:r>
            <w:r w:rsidR="006C2A8A">
              <w:rPr>
                <w:rFonts w:ascii="宋体" w:hAnsi="宋体" w:hint="eastAsia"/>
                <w:szCs w:val="21"/>
              </w:rPr>
              <w:t>：</w:t>
            </w:r>
            <w:r w:rsidR="00323C3F">
              <w:rPr>
                <w:rFonts w:ascii="宋体" w:hAnsi="宋体" w:hint="eastAsia"/>
                <w:szCs w:val="21"/>
              </w:rPr>
              <w:t>本次实验主要测量在不同</w:t>
            </w:r>
            <w:r w:rsidR="00E41086">
              <w:rPr>
                <w:rFonts w:ascii="宋体" w:hAnsi="宋体" w:hint="eastAsia"/>
                <w:szCs w:val="21"/>
              </w:rPr>
              <w:t>信号频率下</w:t>
            </w:r>
            <w:r w:rsidR="00777ADD">
              <w:rPr>
                <w:rFonts w:ascii="宋体" w:hAnsi="宋体" w:hint="eastAsia"/>
                <w:szCs w:val="21"/>
              </w:rPr>
              <w:t>的</w:t>
            </w:r>
            <w:r w:rsidR="00E41086">
              <w:rPr>
                <w:rFonts w:ascii="宋体" w:hAnsi="宋体" w:hint="eastAsia"/>
                <w:szCs w:val="21"/>
              </w:rPr>
              <w:t>电阻两端以及在</w:t>
            </w:r>
            <w:r w:rsidR="006C2A8A">
              <w:rPr>
                <w:rFonts w:ascii="宋体" w:hAnsi="宋体" w:hint="eastAsia"/>
                <w:szCs w:val="21"/>
              </w:rPr>
              <w:t>共振频率下电容和电感两端的电压，在数据处理的时候</w:t>
            </w:r>
            <w:r w:rsidR="00632052">
              <w:rPr>
                <w:rFonts w:ascii="宋体" w:hAnsi="宋体" w:hint="eastAsia"/>
                <w:szCs w:val="21"/>
              </w:rPr>
              <w:t>品质因数需要通过理论计算和实验数据计算。</w:t>
            </w:r>
          </w:p>
          <w:p w14:paraId="0AE671DB" w14:textId="45AAA404" w:rsidR="00874990" w:rsidRDefault="00874990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3E6315E7" w14:textId="77777777" w:rsidR="00874990" w:rsidRDefault="00874990" w:rsidP="00874990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61197E11" w14:textId="77777777" w:rsidR="00632052" w:rsidRDefault="00632052" w:rsidP="00323C3F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思考题：</w:t>
            </w:r>
          </w:p>
          <w:p w14:paraId="396C236E" w14:textId="3D4E8398" w:rsidR="007E5793" w:rsidRDefault="00632052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可以用哪些试验方法判别电路处于谐振状态？</w:t>
            </w:r>
            <w:r w:rsidR="007E5793" w:rsidRPr="007E5793">
              <w:rPr>
                <w:rFonts w:ascii="宋体" w:hAnsi="宋体" w:hint="eastAsia"/>
                <w:szCs w:val="21"/>
              </w:rPr>
              <w:t xml:space="preserve"> </w:t>
            </w:r>
          </w:p>
          <w:p w14:paraId="081B3BE2" w14:textId="10C10BEB" w:rsidR="00C63193" w:rsidRPr="007E5793" w:rsidRDefault="00F82D6C" w:rsidP="00874990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</w:t>
            </w:r>
            <w:r w:rsidR="00F8413A">
              <w:rPr>
                <w:rFonts w:ascii="宋体" w:hAnsi="宋体" w:hint="eastAsia"/>
                <w:szCs w:val="21"/>
              </w:rPr>
              <w:t>测量端口电压和电流，谐振状态下表现为纯电阻性</w:t>
            </w:r>
            <w:r w:rsidR="00FF4566">
              <w:rPr>
                <w:rFonts w:ascii="宋体" w:hAnsi="宋体" w:hint="eastAsia"/>
                <w:szCs w:val="21"/>
              </w:rPr>
              <w:t>（看</w:t>
            </w:r>
            <w:r w:rsidR="00FF4566">
              <w:rPr>
                <w:rFonts w:ascii="宋体" w:hAnsi="宋体" w:hint="eastAsia"/>
                <w:szCs w:val="21"/>
              </w:rPr>
              <w:t>示波器R两端电压达到</w:t>
            </w:r>
            <w:r w:rsidR="00FF4566">
              <w:rPr>
                <w:rFonts w:ascii="宋体" w:hAnsi="宋体" w:hint="eastAsia"/>
                <w:szCs w:val="21"/>
              </w:rPr>
              <w:t>最大值）；</w:t>
            </w:r>
            <w:r w:rsidR="00AE3401">
              <w:rPr>
                <w:rFonts w:ascii="宋体" w:hAnsi="宋体" w:hint="eastAsia"/>
                <w:szCs w:val="21"/>
              </w:rPr>
              <w:t>电源电压与电流同相位时处于谐振状态。</w:t>
            </w:r>
          </w:p>
          <w:p w14:paraId="573E7102" w14:textId="3328EE63" w:rsidR="007E5793" w:rsidRDefault="007E5793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 w:rsidRPr="007E5793">
              <w:rPr>
                <w:rFonts w:ascii="宋体" w:hAnsi="宋体" w:hint="eastAsia"/>
                <w:szCs w:val="21"/>
              </w:rPr>
              <w:t>实验中，当RLC串联电路发生谐振时，是否有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U</m:t>
              </m:r>
            </m:oMath>
            <w:r w:rsidR="00F079E4">
              <w:rPr>
                <w:rFonts w:ascii="宋体" w:hAnsi="宋体" w:hint="eastAsia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sub>
              </m:sSub>
            </m:oMath>
            <w:r w:rsidRPr="007E5793">
              <w:rPr>
                <w:rFonts w:ascii="宋体" w:hAnsi="宋体" w:hint="eastAsia"/>
                <w:szCs w:val="21"/>
              </w:rPr>
              <w:t>为电阻上的电压</w:t>
            </w:r>
            <w:r w:rsidR="00F079E4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</m:oMath>
            <w:r w:rsidRPr="007E5793">
              <w:rPr>
                <w:rFonts w:ascii="宋体" w:hAnsi="宋体" w:hint="eastAsia"/>
                <w:szCs w:val="21"/>
              </w:rPr>
              <w:t>为电源输出电压）和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</m:oMath>
            <w:r w:rsidR="00B9322E">
              <w:rPr>
                <w:rFonts w:ascii="宋体" w:hAnsi="宋体" w:hint="eastAsia"/>
                <w:szCs w:val="21"/>
              </w:rPr>
              <w:t>？</w:t>
            </w:r>
            <w:r w:rsidRPr="007E5793">
              <w:rPr>
                <w:rFonts w:ascii="宋体" w:hAnsi="宋体" w:hint="eastAsia"/>
                <w:szCs w:val="21"/>
              </w:rPr>
              <w:t>若关系式不成立，试分析其原因。</w:t>
            </w:r>
          </w:p>
          <w:p w14:paraId="444E0968" w14:textId="70777F31" w:rsidR="00F82D6C" w:rsidRPr="007E5793" w:rsidRDefault="00F82D6C" w:rsidP="00874990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</w:t>
            </w:r>
            <w:r w:rsidR="00370D5A">
              <w:rPr>
                <w:rFonts w:ascii="宋体" w:hAnsi="宋体" w:hint="eastAsia"/>
                <w:szCs w:val="21"/>
              </w:rPr>
              <w:t>关系成立，当RLC电路发生谐振时，</w:t>
            </w:r>
            <w:r w:rsidR="00853EFE">
              <w:rPr>
                <w:rFonts w:ascii="宋体" w:hAnsi="宋体" w:hint="eastAsia"/>
                <w:szCs w:val="21"/>
              </w:rPr>
              <w:t>电感</w:t>
            </w:r>
            <w:r w:rsidR="00370D5A">
              <w:rPr>
                <w:rFonts w:ascii="宋体" w:hAnsi="宋体" w:hint="eastAsia"/>
                <w:szCs w:val="21"/>
              </w:rPr>
              <w:t>上的电压与电容上的电压是相</w:t>
            </w:r>
            <w:r w:rsidR="00853EFE">
              <w:rPr>
                <w:rFonts w:ascii="宋体" w:hAnsi="宋体" w:hint="eastAsia"/>
                <w:szCs w:val="21"/>
              </w:rPr>
              <w:t>等</w:t>
            </w:r>
            <w:r w:rsidR="00370D5A">
              <w:rPr>
                <w:rFonts w:ascii="宋体" w:hAnsi="宋体" w:hint="eastAsia"/>
                <w:szCs w:val="21"/>
              </w:rPr>
              <w:t>的</w:t>
            </w:r>
            <w:r w:rsidR="00853EFE">
              <w:rPr>
                <w:rFonts w:ascii="宋体" w:hAnsi="宋体" w:hint="eastAsia"/>
                <w:szCs w:val="21"/>
              </w:rPr>
              <w:t>，电阻上的电压灯光与电源上的电压。</w:t>
            </w:r>
            <w:r w:rsidR="005F1E55">
              <w:rPr>
                <w:rFonts w:ascii="宋体" w:hAnsi="宋体" w:hint="eastAsia"/>
                <w:szCs w:val="21"/>
              </w:rPr>
              <w:t>不成立可能是没有找准谐振点。</w:t>
            </w:r>
          </w:p>
          <w:p w14:paraId="4B125292" w14:textId="335776CF" w:rsidR="007E5793" w:rsidRDefault="007E5793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 w:rsidRPr="007E5793">
              <w:rPr>
                <w:rFonts w:ascii="宋体" w:hAnsi="宋体" w:hint="eastAsia"/>
                <w:szCs w:val="21"/>
              </w:rPr>
              <w:t>研究</w:t>
            </w:r>
            <w:r w:rsidR="00B9322E">
              <w:rPr>
                <w:rFonts w:ascii="宋体" w:hAnsi="宋体" w:hint="eastAsia"/>
                <w:szCs w:val="21"/>
              </w:rPr>
              <w:t>RLC</w:t>
            </w:r>
            <w:r w:rsidRPr="007E5793">
              <w:rPr>
                <w:rFonts w:ascii="宋体" w:hAnsi="宋体" w:hint="eastAsia"/>
                <w:szCs w:val="21"/>
              </w:rPr>
              <w:t>串联电路谐振时，L值、C值和R值的选择会影响什么？实验中L值、C值和</w:t>
            </w:r>
            <w:r w:rsidR="00B9322E">
              <w:rPr>
                <w:rFonts w:ascii="宋体" w:hAnsi="宋体" w:hint="eastAsia"/>
                <w:szCs w:val="21"/>
              </w:rPr>
              <w:t>R</w:t>
            </w:r>
            <w:r w:rsidRPr="007E5793">
              <w:rPr>
                <w:rFonts w:ascii="宋体" w:hAnsi="宋体" w:hint="eastAsia"/>
                <w:szCs w:val="21"/>
              </w:rPr>
              <w:t>值的选择应注意什么问题？</w:t>
            </w:r>
          </w:p>
          <w:p w14:paraId="3D75AE5A" w14:textId="303AF7BC" w:rsidR="003B6D78" w:rsidRPr="007E5793" w:rsidRDefault="003B6D78" w:rsidP="00874990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答：研究RLC串联电路谐振时，L值</w:t>
            </w:r>
            <w:r w:rsidR="00993F98">
              <w:rPr>
                <w:rFonts w:ascii="宋体" w:hAnsi="宋体" w:hint="eastAsia"/>
                <w:szCs w:val="21"/>
              </w:rPr>
              <w:t>和C值会影响谐振频率和品质因数，R值会影响品质因数。所以在实验中应该注意选取合适的参数大小，使得实验顺利进行。</w:t>
            </w:r>
          </w:p>
          <w:p w14:paraId="6FA30BE7" w14:textId="7C652A95" w:rsidR="007E5793" w:rsidRDefault="00D06C40" w:rsidP="00874990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7E5793" w:rsidRPr="007E5793">
              <w:rPr>
                <w:rFonts w:ascii="宋体" w:hAnsi="宋体" w:hint="eastAsia"/>
                <w:szCs w:val="21"/>
              </w:rPr>
              <w:t>在交流电路中测电压应注意什么问题？</w:t>
            </w:r>
          </w:p>
          <w:p w14:paraId="7E30F3BE" w14:textId="77777777" w:rsidR="00632052" w:rsidRDefault="00874990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</w:t>
            </w:r>
            <w:r w:rsidR="00015432">
              <w:rPr>
                <w:rFonts w:ascii="宋体" w:hAnsi="宋体" w:hint="eastAsia"/>
                <w:szCs w:val="21"/>
              </w:rPr>
              <w:t>本实验中，</w:t>
            </w:r>
            <w:r w:rsidR="002C432A">
              <w:rPr>
                <w:rFonts w:ascii="宋体" w:hAnsi="宋体" w:hint="eastAsia"/>
                <w:szCs w:val="21"/>
              </w:rPr>
              <w:t>在测量一个元件两端电压时要注意与电源“</w:t>
            </w:r>
            <w:r w:rsidR="002C432A">
              <w:rPr>
                <w:rFonts w:ascii="宋体" w:hAnsi="宋体" w:hint="eastAsia"/>
                <w:szCs w:val="21"/>
              </w:rPr>
              <w:t>共地</w:t>
            </w:r>
            <w:r w:rsidR="002C432A">
              <w:rPr>
                <w:rFonts w:ascii="宋体" w:hAnsi="宋体" w:hint="eastAsia"/>
                <w:szCs w:val="21"/>
              </w:rPr>
              <w:t>”</w:t>
            </w:r>
            <w:r w:rsidR="00015432">
              <w:rPr>
                <w:rFonts w:ascii="宋体" w:hAnsi="宋体" w:hint="eastAsia"/>
                <w:szCs w:val="21"/>
              </w:rPr>
              <w:t>。在平常实验中，在不知道具体</w:t>
            </w:r>
            <w:r w:rsidR="00B56A80">
              <w:rPr>
                <w:rFonts w:ascii="宋体" w:hAnsi="宋体" w:hint="eastAsia"/>
                <w:szCs w:val="21"/>
              </w:rPr>
              <w:t>电压</w:t>
            </w:r>
            <w:r w:rsidR="00015432">
              <w:rPr>
                <w:rFonts w:ascii="宋体" w:hAnsi="宋体" w:hint="eastAsia"/>
                <w:szCs w:val="21"/>
              </w:rPr>
              <w:t>时，</w:t>
            </w:r>
            <w:r w:rsidR="00B56A80">
              <w:rPr>
                <w:rFonts w:ascii="宋体" w:hAnsi="宋体" w:hint="eastAsia"/>
                <w:szCs w:val="21"/>
              </w:rPr>
              <w:t>应该选用量程较大的档位进行测量，以免电压表损坏。</w:t>
            </w:r>
          </w:p>
          <w:p w14:paraId="27651210" w14:textId="77777777" w:rsidR="00874990" w:rsidRDefault="00874990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28AFB6E4" w14:textId="77777777" w:rsidR="00874990" w:rsidRDefault="00874990" w:rsidP="00874990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4BC6A81" w14:textId="6B72A84E" w:rsidR="00874990" w:rsidRPr="00323C3F" w:rsidRDefault="00874990" w:rsidP="00874990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</w:tc>
      </w:tr>
      <w:tr w:rsidR="000A33D6" w14:paraId="529E3F93" w14:textId="77777777" w:rsidTr="00661873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AC69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  <w:r w:rsidRPr="00E81ACF">
              <w:rPr>
                <w:rFonts w:eastAsia="黑体" w:hint="eastAsia"/>
                <w:sz w:val="24"/>
              </w:rPr>
              <w:t>指导教师批阅意见：</w:t>
            </w:r>
          </w:p>
          <w:p w14:paraId="465C00FA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0A33D6" w14:paraId="01DBFF33" w14:textId="77777777" w:rsidTr="00661873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D28E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</w:p>
          <w:p w14:paraId="5A0F577E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  <w:r w:rsidRPr="00E81ACF">
              <w:rPr>
                <w:rFonts w:eastAsia="黑体" w:hint="eastAsia"/>
                <w:sz w:val="24"/>
              </w:rPr>
              <w:t>成绩评定：</w:t>
            </w:r>
          </w:p>
          <w:p w14:paraId="199C68AC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  <w:r w:rsidRPr="00E81ACF">
              <w:rPr>
                <w:rFonts w:eastAsia="黑体" w:hint="eastAsia"/>
                <w:sz w:val="24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 w:rsidR="000A33D6" w:rsidRPr="005F564A" w14:paraId="4359857E" w14:textId="77777777" w:rsidTr="00661873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2068578B" w14:textId="77777777" w:rsidR="000A33D6" w:rsidRPr="005F564A" w:rsidRDefault="000A33D6" w:rsidP="0066187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DF326CB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54241588" w14:textId="77777777" w:rsidR="000A33D6" w:rsidRPr="005F564A" w:rsidRDefault="000A33D6" w:rsidP="0066187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075AEFCE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6AE6CCE" w14:textId="77777777" w:rsidR="000A33D6" w:rsidRPr="005F564A" w:rsidRDefault="000A33D6" w:rsidP="00661873">
                  <w:pPr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</w:tcPr>
                <w:p w14:paraId="2C90F2CE" w14:textId="77777777" w:rsidR="000A33D6" w:rsidRPr="005F564A" w:rsidRDefault="000A33D6" w:rsidP="00661873">
                  <w:pPr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结果陈述实验总结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sz="4" w:space="0" w:color="auto"/>
                  </w:tcBorders>
                </w:tcPr>
                <w:p w14:paraId="4FBF85C1" w14:textId="77777777" w:rsidR="000A33D6" w:rsidRPr="005F564A" w:rsidRDefault="000A33D6" w:rsidP="00661873">
                  <w:pPr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017B0A72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84C55E8" w14:textId="77777777" w:rsidR="000A33D6" w:rsidRPr="005F564A" w:rsidRDefault="000A33D6" w:rsidP="0066187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5388A2B6" w14:textId="77777777" w:rsidR="000A33D6" w:rsidRPr="005F564A" w:rsidRDefault="000A33D6" w:rsidP="0066187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BD707F8" w14:textId="77777777" w:rsidR="000A33D6" w:rsidRPr="005F564A" w:rsidRDefault="000A33D6" w:rsidP="0066187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0A33D6" w:rsidRPr="005F564A" w14:paraId="3CC632A4" w14:textId="77777777" w:rsidTr="00661873">
              <w:trPr>
                <w:trHeight w:val="640"/>
              </w:trPr>
              <w:tc>
                <w:tcPr>
                  <w:tcW w:w="870" w:type="dxa"/>
                </w:tcPr>
                <w:p w14:paraId="5C6308CA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E551B4D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</w:tcPr>
                <w:p w14:paraId="020544B9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14:paraId="1F2A2854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14:paraId="2F59DE0F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25A8B121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53A003FF" w14:textId="77777777" w:rsidR="000A33D6" w:rsidRPr="005F564A" w:rsidRDefault="000A33D6" w:rsidP="0066187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A9191BA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</w:p>
          <w:p w14:paraId="5D903F5F" w14:textId="77777777" w:rsidR="000A33D6" w:rsidRPr="00E81ACF" w:rsidRDefault="000A33D6" w:rsidP="00661873">
            <w:pPr>
              <w:spacing w:line="360" w:lineRule="auto"/>
              <w:rPr>
                <w:rFonts w:eastAsia="黑体"/>
                <w:sz w:val="24"/>
              </w:rPr>
            </w:pPr>
            <w:r w:rsidRPr="00E81ACF">
              <w:rPr>
                <w:rFonts w:eastAsia="黑体" w:hint="eastAsia"/>
                <w:sz w:val="24"/>
              </w:rPr>
              <w:t xml:space="preserve">                                                          </w:t>
            </w:r>
          </w:p>
        </w:tc>
      </w:tr>
      <w:bookmarkEnd w:id="0"/>
    </w:tbl>
    <w:p w14:paraId="6FD9F947" w14:textId="77777777" w:rsidR="000A33D6" w:rsidRDefault="000A33D6" w:rsidP="000A33D6"/>
    <w:p w14:paraId="03F9C5C7" w14:textId="77777777" w:rsidR="005F564A" w:rsidRDefault="005F564A"/>
    <w:sectPr w:rsidR="005F564A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F73C" w14:textId="77777777" w:rsidR="005A2C30" w:rsidRDefault="005A2C30">
      <w:r>
        <w:separator/>
      </w:r>
    </w:p>
  </w:endnote>
  <w:endnote w:type="continuationSeparator" w:id="0">
    <w:p w14:paraId="53C7B3AD" w14:textId="77777777" w:rsidR="005A2C30" w:rsidRDefault="005A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8751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C22D04C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41F0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51AF7D76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DC68" w14:textId="77777777" w:rsidR="005A2C30" w:rsidRDefault="005A2C30">
      <w:r>
        <w:separator/>
      </w:r>
    </w:p>
  </w:footnote>
  <w:footnote w:type="continuationSeparator" w:id="0">
    <w:p w14:paraId="5CD1CE5B" w14:textId="77777777" w:rsidR="005A2C30" w:rsidRDefault="005A2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D8"/>
    <w:rsid w:val="00015432"/>
    <w:rsid w:val="00017AA0"/>
    <w:rsid w:val="000230FC"/>
    <w:rsid w:val="000562C6"/>
    <w:rsid w:val="0007189F"/>
    <w:rsid w:val="00071DF4"/>
    <w:rsid w:val="00086470"/>
    <w:rsid w:val="000A1742"/>
    <w:rsid w:val="000A33D6"/>
    <w:rsid w:val="000B5E9C"/>
    <w:rsid w:val="000C50D8"/>
    <w:rsid w:val="000D11BD"/>
    <w:rsid w:val="000F2B08"/>
    <w:rsid w:val="00103FE2"/>
    <w:rsid w:val="00134E83"/>
    <w:rsid w:val="00143481"/>
    <w:rsid w:val="00165C88"/>
    <w:rsid w:val="001A2B0F"/>
    <w:rsid w:val="001D2A0B"/>
    <w:rsid w:val="001F4089"/>
    <w:rsid w:val="001F7BD6"/>
    <w:rsid w:val="00202959"/>
    <w:rsid w:val="00234165"/>
    <w:rsid w:val="00240E8E"/>
    <w:rsid w:val="00271FA7"/>
    <w:rsid w:val="00277501"/>
    <w:rsid w:val="00290293"/>
    <w:rsid w:val="00295DD4"/>
    <w:rsid w:val="002C2F51"/>
    <w:rsid w:val="002C432A"/>
    <w:rsid w:val="002E67E9"/>
    <w:rsid w:val="00323C3F"/>
    <w:rsid w:val="00342E45"/>
    <w:rsid w:val="003526F2"/>
    <w:rsid w:val="00355FAC"/>
    <w:rsid w:val="00364452"/>
    <w:rsid w:val="00370D5A"/>
    <w:rsid w:val="00371186"/>
    <w:rsid w:val="00380270"/>
    <w:rsid w:val="00395E9A"/>
    <w:rsid w:val="003B091F"/>
    <w:rsid w:val="003B6D78"/>
    <w:rsid w:val="003C33F4"/>
    <w:rsid w:val="00401C65"/>
    <w:rsid w:val="004140B1"/>
    <w:rsid w:val="00432169"/>
    <w:rsid w:val="00434606"/>
    <w:rsid w:val="00453E3D"/>
    <w:rsid w:val="0046350A"/>
    <w:rsid w:val="00466379"/>
    <w:rsid w:val="00476527"/>
    <w:rsid w:val="004923FF"/>
    <w:rsid w:val="004B51BA"/>
    <w:rsid w:val="004B69BF"/>
    <w:rsid w:val="004C5F4E"/>
    <w:rsid w:val="004F151D"/>
    <w:rsid w:val="004F3040"/>
    <w:rsid w:val="004F69BA"/>
    <w:rsid w:val="0051076D"/>
    <w:rsid w:val="0051323E"/>
    <w:rsid w:val="00522972"/>
    <w:rsid w:val="005231ED"/>
    <w:rsid w:val="00537910"/>
    <w:rsid w:val="00543812"/>
    <w:rsid w:val="00553117"/>
    <w:rsid w:val="00561962"/>
    <w:rsid w:val="0057600C"/>
    <w:rsid w:val="0059322A"/>
    <w:rsid w:val="005A2C30"/>
    <w:rsid w:val="005A7C3A"/>
    <w:rsid w:val="005B397A"/>
    <w:rsid w:val="005B54C2"/>
    <w:rsid w:val="005C5645"/>
    <w:rsid w:val="005D44ED"/>
    <w:rsid w:val="005E36FF"/>
    <w:rsid w:val="005E775A"/>
    <w:rsid w:val="005F1E55"/>
    <w:rsid w:val="005F564A"/>
    <w:rsid w:val="005F5668"/>
    <w:rsid w:val="005F6CE3"/>
    <w:rsid w:val="00601C30"/>
    <w:rsid w:val="006263E7"/>
    <w:rsid w:val="00630AA2"/>
    <w:rsid w:val="00632052"/>
    <w:rsid w:val="00650885"/>
    <w:rsid w:val="006813B2"/>
    <w:rsid w:val="006B17CE"/>
    <w:rsid w:val="006C2A8A"/>
    <w:rsid w:val="006C2EAF"/>
    <w:rsid w:val="006E2F37"/>
    <w:rsid w:val="006E5BD0"/>
    <w:rsid w:val="00747C3E"/>
    <w:rsid w:val="00777ADD"/>
    <w:rsid w:val="00786007"/>
    <w:rsid w:val="007A21B0"/>
    <w:rsid w:val="007C061A"/>
    <w:rsid w:val="007C0778"/>
    <w:rsid w:val="007D0CBE"/>
    <w:rsid w:val="007D6F6E"/>
    <w:rsid w:val="007D7689"/>
    <w:rsid w:val="007E5793"/>
    <w:rsid w:val="007F7F2F"/>
    <w:rsid w:val="00824CF9"/>
    <w:rsid w:val="00826A76"/>
    <w:rsid w:val="00853EFE"/>
    <w:rsid w:val="00863CCB"/>
    <w:rsid w:val="00870478"/>
    <w:rsid w:val="00874990"/>
    <w:rsid w:val="00877F9B"/>
    <w:rsid w:val="00883EB4"/>
    <w:rsid w:val="00894018"/>
    <w:rsid w:val="00896D0A"/>
    <w:rsid w:val="008C7D57"/>
    <w:rsid w:val="008F38C7"/>
    <w:rsid w:val="008F3D8C"/>
    <w:rsid w:val="00901DD4"/>
    <w:rsid w:val="00935542"/>
    <w:rsid w:val="00947E84"/>
    <w:rsid w:val="009572A5"/>
    <w:rsid w:val="00971EAB"/>
    <w:rsid w:val="00975F42"/>
    <w:rsid w:val="009822E3"/>
    <w:rsid w:val="009909BD"/>
    <w:rsid w:val="00993F98"/>
    <w:rsid w:val="009B064A"/>
    <w:rsid w:val="009B7F9E"/>
    <w:rsid w:val="009E0367"/>
    <w:rsid w:val="009E4018"/>
    <w:rsid w:val="009E4F24"/>
    <w:rsid w:val="009F7EE6"/>
    <w:rsid w:val="00A01717"/>
    <w:rsid w:val="00A1123D"/>
    <w:rsid w:val="00A1733F"/>
    <w:rsid w:val="00A2053A"/>
    <w:rsid w:val="00A251F0"/>
    <w:rsid w:val="00A72BEE"/>
    <w:rsid w:val="00A84A00"/>
    <w:rsid w:val="00A8576C"/>
    <w:rsid w:val="00AA144B"/>
    <w:rsid w:val="00AA4046"/>
    <w:rsid w:val="00AE3401"/>
    <w:rsid w:val="00AE6E2C"/>
    <w:rsid w:val="00B06C0C"/>
    <w:rsid w:val="00B204C8"/>
    <w:rsid w:val="00B210FD"/>
    <w:rsid w:val="00B30050"/>
    <w:rsid w:val="00B31595"/>
    <w:rsid w:val="00B56A80"/>
    <w:rsid w:val="00B7024E"/>
    <w:rsid w:val="00B70748"/>
    <w:rsid w:val="00B712A0"/>
    <w:rsid w:val="00B760A0"/>
    <w:rsid w:val="00B9322E"/>
    <w:rsid w:val="00C161A5"/>
    <w:rsid w:val="00C272D2"/>
    <w:rsid w:val="00C353B4"/>
    <w:rsid w:val="00C52C6F"/>
    <w:rsid w:val="00C564E7"/>
    <w:rsid w:val="00C61D86"/>
    <w:rsid w:val="00C63193"/>
    <w:rsid w:val="00CA3C75"/>
    <w:rsid w:val="00CC3D1E"/>
    <w:rsid w:val="00D0265E"/>
    <w:rsid w:val="00D06C40"/>
    <w:rsid w:val="00D250C2"/>
    <w:rsid w:val="00D26BFE"/>
    <w:rsid w:val="00D409A9"/>
    <w:rsid w:val="00D433C9"/>
    <w:rsid w:val="00D43E6E"/>
    <w:rsid w:val="00D71484"/>
    <w:rsid w:val="00D8647A"/>
    <w:rsid w:val="00D94A47"/>
    <w:rsid w:val="00D95248"/>
    <w:rsid w:val="00D95676"/>
    <w:rsid w:val="00D96423"/>
    <w:rsid w:val="00DA5E5D"/>
    <w:rsid w:val="00DC2225"/>
    <w:rsid w:val="00DE6488"/>
    <w:rsid w:val="00DE7BC6"/>
    <w:rsid w:val="00E03613"/>
    <w:rsid w:val="00E07627"/>
    <w:rsid w:val="00E33211"/>
    <w:rsid w:val="00E41086"/>
    <w:rsid w:val="00E4567F"/>
    <w:rsid w:val="00E51010"/>
    <w:rsid w:val="00E62D00"/>
    <w:rsid w:val="00E76FDE"/>
    <w:rsid w:val="00E81ACF"/>
    <w:rsid w:val="00E96152"/>
    <w:rsid w:val="00EB7955"/>
    <w:rsid w:val="00EC5707"/>
    <w:rsid w:val="00ED6C4D"/>
    <w:rsid w:val="00F0356F"/>
    <w:rsid w:val="00F079E4"/>
    <w:rsid w:val="00F1013D"/>
    <w:rsid w:val="00F10EA1"/>
    <w:rsid w:val="00F270DF"/>
    <w:rsid w:val="00F3503A"/>
    <w:rsid w:val="00F4107F"/>
    <w:rsid w:val="00F42928"/>
    <w:rsid w:val="00F6074A"/>
    <w:rsid w:val="00F80A7C"/>
    <w:rsid w:val="00F82D6C"/>
    <w:rsid w:val="00F8413A"/>
    <w:rsid w:val="00F8419E"/>
    <w:rsid w:val="00F854EA"/>
    <w:rsid w:val="00F90179"/>
    <w:rsid w:val="00F97BB8"/>
    <w:rsid w:val="00FC172A"/>
    <w:rsid w:val="00FE1634"/>
    <w:rsid w:val="00FF4566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6937F"/>
  <w15:chartTrackingRefBased/>
  <w15:docId w15:val="{3FFB97EB-3B8A-4728-945C-AE4C22F6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630A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23398;&#20064;&#30456;&#20851;\.&#22823;&#29289;&#23454;&#39564;&#20108;\&#23454;&#39564;&#25253;&#21578;&#30340;&#23553;&#38754;&#21450;&#27169;&#29256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.&#23398;&#20064;&#30456;&#20851;\.&#22823;&#29289;&#23454;&#39564;&#20108;\5RLC&#30005;&#36335;&#35856;&#25391;&#29305;&#24615;&#30340;&#30740;&#31350;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RLC</a:t>
            </a:r>
            <a:r>
              <a:rPr lang="zh-CN" altLang="en-US"/>
              <a:t>串联谐振曲线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7933630131492518E-2"/>
          <c:y val="0.11431472906507872"/>
          <c:w val="0.89335264376055457"/>
          <c:h val="0.79419253189897077"/>
        </c:manualLayout>
      </c:layout>
      <c:scatterChart>
        <c:scatterStyle val="smoothMarker"/>
        <c:varyColors val="0"/>
        <c:ser>
          <c:idx val="0"/>
          <c:order val="0"/>
          <c:tx>
            <c:v>R=100Ω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Sheet1!$A$2:$A$23</c:f>
              <c:numCache>
                <c:formatCode>General</c:formatCode>
                <c:ptCount val="22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2150</c:v>
                </c:pt>
                <c:pt idx="7">
                  <c:v>2200</c:v>
                </c:pt>
                <c:pt idx="8">
                  <c:v>2250</c:v>
                </c:pt>
                <c:pt idx="9">
                  <c:v>2300</c:v>
                </c:pt>
                <c:pt idx="10">
                  <c:v>2350</c:v>
                </c:pt>
                <c:pt idx="11">
                  <c:v>2400</c:v>
                </c:pt>
                <c:pt idx="12">
                  <c:v>2450</c:v>
                </c:pt>
                <c:pt idx="13">
                  <c:v>2500</c:v>
                </c:pt>
                <c:pt idx="14">
                  <c:v>2550</c:v>
                </c:pt>
                <c:pt idx="15">
                  <c:v>2600</c:v>
                </c:pt>
                <c:pt idx="16">
                  <c:v>2700</c:v>
                </c:pt>
                <c:pt idx="17">
                  <c:v>2800</c:v>
                </c:pt>
                <c:pt idx="18">
                  <c:v>2900</c:v>
                </c:pt>
                <c:pt idx="19">
                  <c:v>3000</c:v>
                </c:pt>
                <c:pt idx="20">
                  <c:v>3100</c:v>
                </c:pt>
                <c:pt idx="21">
                  <c:v>3200</c:v>
                </c:pt>
              </c:numCache>
            </c:numRef>
          </c:xVal>
          <c:yVal>
            <c:numRef>
              <c:f>Sheet1!$C$2:$C$23</c:f>
              <c:numCache>
                <c:formatCode>General</c:formatCode>
                <c:ptCount val="22"/>
                <c:pt idx="0">
                  <c:v>0.75599999999999989</c:v>
                </c:pt>
                <c:pt idx="1">
                  <c:v>0.88800000000000001</c:v>
                </c:pt>
                <c:pt idx="2">
                  <c:v>1.05</c:v>
                </c:pt>
                <c:pt idx="3">
                  <c:v>1.35</c:v>
                </c:pt>
                <c:pt idx="4">
                  <c:v>1.78</c:v>
                </c:pt>
                <c:pt idx="5">
                  <c:v>2.56</c:v>
                </c:pt>
                <c:pt idx="6">
                  <c:v>3.04</c:v>
                </c:pt>
                <c:pt idx="7">
                  <c:v>3.74</c:v>
                </c:pt>
                <c:pt idx="8">
                  <c:v>4.83</c:v>
                </c:pt>
                <c:pt idx="9">
                  <c:v>6</c:v>
                </c:pt>
                <c:pt idx="10">
                  <c:v>7.23</c:v>
                </c:pt>
                <c:pt idx="11">
                  <c:v>7</c:v>
                </c:pt>
                <c:pt idx="12">
                  <c:v>5.82</c:v>
                </c:pt>
                <c:pt idx="13">
                  <c:v>4.5599999999999996</c:v>
                </c:pt>
                <c:pt idx="14">
                  <c:v>3.71</c:v>
                </c:pt>
                <c:pt idx="15">
                  <c:v>3.09</c:v>
                </c:pt>
                <c:pt idx="16">
                  <c:v>2.29</c:v>
                </c:pt>
                <c:pt idx="17">
                  <c:v>1.82</c:v>
                </c:pt>
                <c:pt idx="18">
                  <c:v>1.55</c:v>
                </c:pt>
                <c:pt idx="19">
                  <c:v>1.31</c:v>
                </c:pt>
                <c:pt idx="20">
                  <c:v>1.2</c:v>
                </c:pt>
                <c:pt idx="21">
                  <c:v>1.0900000000000001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F1-46D8-87DB-DF63009F2806}"/>
            </c:ext>
          </c:extLst>
        </c:ser>
        <c:ser>
          <c:idx val="1"/>
          <c:order val="1"/>
          <c:tx>
            <c:v>R=200Ω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Sheet1!$E$2:$E$23</c:f>
              <c:numCache>
                <c:formatCode>General</c:formatCode>
                <c:ptCount val="22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2150</c:v>
                </c:pt>
                <c:pt idx="7">
                  <c:v>2200</c:v>
                </c:pt>
                <c:pt idx="8">
                  <c:v>2250</c:v>
                </c:pt>
                <c:pt idx="9">
                  <c:v>2300</c:v>
                </c:pt>
                <c:pt idx="10">
                  <c:v>2350</c:v>
                </c:pt>
                <c:pt idx="11">
                  <c:v>2400</c:v>
                </c:pt>
                <c:pt idx="12">
                  <c:v>2450</c:v>
                </c:pt>
                <c:pt idx="13">
                  <c:v>2500</c:v>
                </c:pt>
                <c:pt idx="14">
                  <c:v>2550</c:v>
                </c:pt>
                <c:pt idx="15">
                  <c:v>2600</c:v>
                </c:pt>
                <c:pt idx="16">
                  <c:v>2700</c:v>
                </c:pt>
                <c:pt idx="17">
                  <c:v>2800</c:v>
                </c:pt>
                <c:pt idx="18">
                  <c:v>2900</c:v>
                </c:pt>
                <c:pt idx="19">
                  <c:v>3000</c:v>
                </c:pt>
                <c:pt idx="20">
                  <c:v>3100</c:v>
                </c:pt>
                <c:pt idx="21">
                  <c:v>3200</c:v>
                </c:pt>
              </c:numCache>
            </c:numRef>
          </c:xVal>
          <c:yVal>
            <c:numRef>
              <c:f>Sheet1!$G$2:$G$23</c:f>
              <c:numCache>
                <c:formatCode>General</c:formatCode>
                <c:ptCount val="22"/>
                <c:pt idx="0">
                  <c:v>0.75</c:v>
                </c:pt>
                <c:pt idx="1">
                  <c:v>0.86499999999999999</c:v>
                </c:pt>
                <c:pt idx="2">
                  <c:v>1.0349999999999999</c:v>
                </c:pt>
                <c:pt idx="3">
                  <c:v>1.31</c:v>
                </c:pt>
                <c:pt idx="4">
                  <c:v>1.65</c:v>
                </c:pt>
                <c:pt idx="5">
                  <c:v>2.1800000000000002</c:v>
                </c:pt>
                <c:pt idx="6">
                  <c:v>2.56</c:v>
                </c:pt>
                <c:pt idx="7">
                  <c:v>2.9550000000000001</c:v>
                </c:pt>
                <c:pt idx="8">
                  <c:v>3.41</c:v>
                </c:pt>
                <c:pt idx="9">
                  <c:v>3.8149999999999999</c:v>
                </c:pt>
                <c:pt idx="10">
                  <c:v>4.0949999999999998</c:v>
                </c:pt>
                <c:pt idx="11">
                  <c:v>4.1100000000000003</c:v>
                </c:pt>
                <c:pt idx="12">
                  <c:v>3.88</c:v>
                </c:pt>
                <c:pt idx="13">
                  <c:v>3.44</c:v>
                </c:pt>
                <c:pt idx="14">
                  <c:v>3.06</c:v>
                </c:pt>
                <c:pt idx="15">
                  <c:v>2.6549999999999998</c:v>
                </c:pt>
                <c:pt idx="16">
                  <c:v>2.0750000000000002</c:v>
                </c:pt>
                <c:pt idx="17">
                  <c:v>1.7150000000000001</c:v>
                </c:pt>
                <c:pt idx="18">
                  <c:v>1.4650000000000001</c:v>
                </c:pt>
                <c:pt idx="19">
                  <c:v>1.2949999999999999</c:v>
                </c:pt>
                <c:pt idx="20">
                  <c:v>1.1499999999999999</c:v>
                </c:pt>
                <c:pt idx="21">
                  <c:v>1.0549999999999999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F1-46D8-87DB-DF63009F2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4827968"/>
        <c:axId val="2014829216"/>
      </c:scatterChart>
      <c:valAx>
        <c:axId val="2014827968"/>
        <c:scaling>
          <c:orientation val="minMax"/>
          <c:min val="15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b="0" i="0" baseline="0">
                    <a:effectLst/>
                  </a:rPr>
                  <a:t>f(Hz)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0.85792781315734523"/>
              <c:y val="0.808691499937325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4829216"/>
        <c:crosses val="autoZero"/>
        <c:crossBetween val="midCat"/>
        <c:majorUnit val="200"/>
        <c:minorUnit val="50"/>
      </c:valAx>
      <c:valAx>
        <c:axId val="20148292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i="0"/>
                  <a:t>I(mA)</a:t>
                </a:r>
                <a:endParaRPr lang="zh-CN" altLang="en-US" sz="1800" i="0"/>
              </a:p>
            </c:rich>
          </c:tx>
          <c:layout>
            <c:manualLayout>
              <c:xMode val="edge"/>
              <c:yMode val="edge"/>
              <c:x val="6.4239627540229258E-2"/>
              <c:y val="6.0230134272916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4827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ayout>
        <c:manualLayout>
          <c:xMode val="edge"/>
          <c:yMode val="edge"/>
          <c:x val="0.74637654505989515"/>
          <c:y val="0.35466543244594428"/>
          <c:w val="0.23616755566844466"/>
          <c:h val="0.188237556849929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实验报告的封面及模版.dotx</Template>
  <TotalTime>200</TotalTime>
  <Pages>9</Pages>
  <Words>1181</Words>
  <Characters>6734</Characters>
  <Application>Microsoft Office Word</Application>
  <DocSecurity>0</DocSecurity>
  <Lines>56</Lines>
  <Paragraphs>15</Paragraphs>
  <ScaleCrop>false</ScaleCrop>
  <Company>China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T</dc:creator>
  <cp:keywords/>
  <dc:description/>
  <cp:lastModifiedBy>吴 艇</cp:lastModifiedBy>
  <cp:revision>11</cp:revision>
  <dcterms:created xsi:type="dcterms:W3CDTF">2021-10-27T13:53:00Z</dcterms:created>
  <dcterms:modified xsi:type="dcterms:W3CDTF">2021-11-02T14:54:00Z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